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22679" w14:textId="77777777" w:rsidR="00822BBD" w:rsidRDefault="00986CBC" w:rsidP="00986CBC">
      <w:pPr>
        <w:jc w:val="center"/>
      </w:pPr>
      <w:bookmarkStart w:id="0" w:name="_GoBack"/>
      <w:bookmarkEnd w:id="0"/>
      <w:r>
        <w:t>Janelle C. Ross</w:t>
      </w:r>
    </w:p>
    <w:p w14:paraId="5CFAE37F" w14:textId="77777777" w:rsidR="00986CBC" w:rsidRDefault="00986CBC" w:rsidP="00986CBC">
      <w:pPr>
        <w:jc w:val="center"/>
      </w:pPr>
      <w:r>
        <w:t>678 Princeton Road</w:t>
      </w:r>
    </w:p>
    <w:p w14:paraId="1FF65C6D" w14:textId="77777777" w:rsidR="00986CBC" w:rsidRDefault="00986CBC" w:rsidP="00986CBC">
      <w:pPr>
        <w:jc w:val="center"/>
      </w:pPr>
      <w:r>
        <w:t>Princeton, L A 71067</w:t>
      </w:r>
    </w:p>
    <w:p w14:paraId="49447A8B" w14:textId="77777777" w:rsidR="00986CBC" w:rsidRDefault="00986CBC" w:rsidP="00986CBC">
      <w:pPr>
        <w:jc w:val="center"/>
      </w:pPr>
      <w:r>
        <w:t>(318) 773-8973</w:t>
      </w:r>
    </w:p>
    <w:p w14:paraId="631E0222" w14:textId="77777777" w:rsidR="00986CBC" w:rsidRDefault="00D9523B" w:rsidP="00986CBC">
      <w:pPr>
        <w:jc w:val="center"/>
      </w:pPr>
      <w:hyperlink r:id="rId6" w:history="1">
        <w:r w:rsidR="00986CBC" w:rsidRPr="0032469A">
          <w:rPr>
            <w:rStyle w:val="Hyperlink"/>
          </w:rPr>
          <w:t>Jkcooper03@gmail.com</w:t>
        </w:r>
      </w:hyperlink>
    </w:p>
    <w:p w14:paraId="1144B1D0" w14:textId="77777777" w:rsidR="00986CBC" w:rsidRDefault="00986CBC" w:rsidP="00986CBC">
      <w:pPr>
        <w:rPr>
          <w:b/>
        </w:rPr>
      </w:pPr>
      <w:r>
        <w:rPr>
          <w:b/>
        </w:rPr>
        <w:t>Objective</w:t>
      </w:r>
    </w:p>
    <w:p w14:paraId="13663BC7" w14:textId="77777777" w:rsidR="00986CBC" w:rsidRDefault="00986CBC" w:rsidP="00986CBC">
      <w:r>
        <w:t>To demonstrate skills acquired during Licensed Practical Nursing training as well as display the skills secured during my years of experience in the medical field.</w:t>
      </w:r>
    </w:p>
    <w:p w14:paraId="540FF225" w14:textId="77777777" w:rsidR="00986CBC" w:rsidRPr="00BE5271" w:rsidRDefault="00986CBC" w:rsidP="00BE5271">
      <w:pPr>
        <w:ind w:firstLine="720"/>
        <w:rPr>
          <w:b/>
        </w:rPr>
      </w:pPr>
    </w:p>
    <w:p w14:paraId="02C95FC5" w14:textId="77777777" w:rsidR="00986CBC" w:rsidRPr="00BE5271" w:rsidRDefault="00986CBC" w:rsidP="00986CBC">
      <w:pPr>
        <w:rPr>
          <w:b/>
        </w:rPr>
      </w:pPr>
      <w:r w:rsidRPr="00BE5271">
        <w:rPr>
          <w:b/>
        </w:rPr>
        <w:t>Work Experience</w:t>
      </w:r>
    </w:p>
    <w:p w14:paraId="026BB261" w14:textId="77777777" w:rsidR="00986CBC" w:rsidRDefault="00986CBC" w:rsidP="00986CBC">
      <w:r>
        <w:t>Harmony House Nursing Home</w:t>
      </w:r>
      <w:r w:rsidR="00084449">
        <w:t xml:space="preserve"> Shreveport, LA</w:t>
      </w:r>
      <w:r>
        <w:t xml:space="preserve"> </w:t>
      </w:r>
      <w:r w:rsidR="0094578B">
        <w:t>(February</w:t>
      </w:r>
      <w:r>
        <w:t xml:space="preserve"> 2014-Present)</w:t>
      </w:r>
    </w:p>
    <w:p w14:paraId="78A6F45A" w14:textId="77777777" w:rsidR="00986CBC" w:rsidRDefault="00986CBC" w:rsidP="00986CBC">
      <w:r>
        <w:t>Licensed practical Nurse</w:t>
      </w:r>
    </w:p>
    <w:p w14:paraId="37F90B9D" w14:textId="77777777" w:rsidR="00986CBC" w:rsidRDefault="00986CBC" w:rsidP="00986CBC">
      <w:pPr>
        <w:pStyle w:val="ListParagraph"/>
        <w:numPr>
          <w:ilvl w:val="0"/>
          <w:numId w:val="1"/>
        </w:numPr>
      </w:pPr>
      <w:r>
        <w:t>Give direct patient care according to the therapeutic plan and individual patient needs as directed by the patient care plan.</w:t>
      </w:r>
    </w:p>
    <w:p w14:paraId="683F6006" w14:textId="77777777" w:rsidR="00986CBC" w:rsidRDefault="00986CBC" w:rsidP="00986CBC">
      <w:pPr>
        <w:pStyle w:val="ListParagraph"/>
        <w:numPr>
          <w:ilvl w:val="0"/>
          <w:numId w:val="1"/>
        </w:numPr>
      </w:pPr>
      <w:r>
        <w:t>Perform selected prescribe treatment and nursing measures for the residents under specific guidelines.</w:t>
      </w:r>
    </w:p>
    <w:p w14:paraId="6253A5C9" w14:textId="77777777" w:rsidR="00986CBC" w:rsidRDefault="00986CBC" w:rsidP="00986CBC">
      <w:pPr>
        <w:pStyle w:val="ListParagraph"/>
        <w:numPr>
          <w:ilvl w:val="0"/>
          <w:numId w:val="1"/>
        </w:numPr>
      </w:pPr>
      <w:r>
        <w:t>Notify the Registered Nurse of any significant findings or changes in the resident’s physical or mental condition.</w:t>
      </w:r>
    </w:p>
    <w:p w14:paraId="3E0C0788" w14:textId="77777777" w:rsidR="00986CBC" w:rsidRDefault="0094578B" w:rsidP="00986CBC">
      <w:pPr>
        <w:pStyle w:val="ListParagraph"/>
        <w:numPr>
          <w:ilvl w:val="0"/>
          <w:numId w:val="1"/>
        </w:numPr>
      </w:pPr>
      <w:r>
        <w:t>Maintain confidentiality of the resident’s clinical records.</w:t>
      </w:r>
    </w:p>
    <w:p w14:paraId="6E89BB61" w14:textId="77777777" w:rsidR="0094578B" w:rsidRDefault="0094578B" w:rsidP="00986CBC">
      <w:pPr>
        <w:pStyle w:val="ListParagraph"/>
        <w:numPr>
          <w:ilvl w:val="0"/>
          <w:numId w:val="1"/>
        </w:numPr>
      </w:pPr>
      <w:r>
        <w:t>Interact effectively with other members of the health care team.</w:t>
      </w:r>
    </w:p>
    <w:p w14:paraId="34E66350" w14:textId="77777777" w:rsidR="0094578B" w:rsidRDefault="0094578B" w:rsidP="0094578B">
      <w:r>
        <w:t>Willis Knighton Health Systems, Shreveport, LA (September 2011-January 2014)</w:t>
      </w:r>
    </w:p>
    <w:p w14:paraId="057CBD45" w14:textId="77777777" w:rsidR="0094578B" w:rsidRDefault="0094578B" w:rsidP="0094578B">
      <w:r>
        <w:t xml:space="preserve">Licensed </w:t>
      </w:r>
      <w:r w:rsidR="00BE5271">
        <w:t>Practical</w:t>
      </w:r>
      <w:r>
        <w:t xml:space="preserve"> Nurse</w:t>
      </w:r>
    </w:p>
    <w:p w14:paraId="1D75C54D" w14:textId="77777777" w:rsidR="0094578B" w:rsidRDefault="0094578B" w:rsidP="0094578B">
      <w:pPr>
        <w:pStyle w:val="ListParagraph"/>
        <w:numPr>
          <w:ilvl w:val="0"/>
          <w:numId w:val="2"/>
        </w:numPr>
      </w:pPr>
      <w:r>
        <w:t>Manage day to day operations of the health care clinic.</w:t>
      </w:r>
    </w:p>
    <w:p w14:paraId="4A1EEE84" w14:textId="77777777" w:rsidR="0094578B" w:rsidRDefault="0094578B" w:rsidP="0094578B">
      <w:pPr>
        <w:pStyle w:val="ListParagraph"/>
        <w:numPr>
          <w:ilvl w:val="0"/>
          <w:numId w:val="2"/>
        </w:numPr>
      </w:pPr>
      <w:r>
        <w:t>Maintain health records.</w:t>
      </w:r>
    </w:p>
    <w:p w14:paraId="1FB12C1A" w14:textId="77777777" w:rsidR="0094578B" w:rsidRDefault="0094578B" w:rsidP="0094578B">
      <w:pPr>
        <w:pStyle w:val="ListParagraph"/>
        <w:numPr>
          <w:ilvl w:val="0"/>
          <w:numId w:val="2"/>
        </w:numPr>
      </w:pPr>
      <w:r>
        <w:t>Check equipment and supplies restocking as necessary.</w:t>
      </w:r>
    </w:p>
    <w:p w14:paraId="6AF5955E" w14:textId="77777777" w:rsidR="0094578B" w:rsidRDefault="0094578B" w:rsidP="0094578B">
      <w:pPr>
        <w:pStyle w:val="ListParagraph"/>
        <w:numPr>
          <w:ilvl w:val="0"/>
          <w:numId w:val="2"/>
        </w:numPr>
      </w:pPr>
      <w:r>
        <w:t>Ensure confidentiality during visits and telephone contact.</w:t>
      </w:r>
    </w:p>
    <w:p w14:paraId="6A7032A1" w14:textId="77777777" w:rsidR="0094578B" w:rsidRDefault="0094578B" w:rsidP="0094578B">
      <w:pPr>
        <w:pStyle w:val="ListParagraph"/>
        <w:numPr>
          <w:ilvl w:val="0"/>
          <w:numId w:val="2"/>
        </w:numPr>
      </w:pPr>
      <w:r>
        <w:t xml:space="preserve"> Take initial and interim history and vital signs on each patient.</w:t>
      </w:r>
    </w:p>
    <w:p w14:paraId="6D533183" w14:textId="77777777" w:rsidR="0094578B" w:rsidRDefault="0094578B" w:rsidP="0094578B">
      <w:pPr>
        <w:pStyle w:val="ListParagraph"/>
        <w:numPr>
          <w:ilvl w:val="0"/>
          <w:numId w:val="2"/>
        </w:numPr>
      </w:pPr>
      <w:r>
        <w:t xml:space="preserve"> Assist physician as needed during exams.</w:t>
      </w:r>
    </w:p>
    <w:p w14:paraId="2B9F656D" w14:textId="77777777" w:rsidR="0094578B" w:rsidRDefault="0094578B" w:rsidP="0094578B">
      <w:pPr>
        <w:pStyle w:val="ListParagraph"/>
        <w:numPr>
          <w:ilvl w:val="0"/>
          <w:numId w:val="2"/>
        </w:numPr>
      </w:pPr>
      <w:r>
        <w:t>Patient education.</w:t>
      </w:r>
    </w:p>
    <w:p w14:paraId="1D02E3BC" w14:textId="77777777" w:rsidR="0094578B" w:rsidRDefault="0094578B" w:rsidP="0094578B">
      <w:pPr>
        <w:pStyle w:val="ListParagraph"/>
        <w:numPr>
          <w:ilvl w:val="0"/>
          <w:numId w:val="2"/>
        </w:numPr>
      </w:pPr>
      <w:r>
        <w:t>Administer vaccination as needed.</w:t>
      </w:r>
    </w:p>
    <w:p w14:paraId="12E774AC" w14:textId="77777777" w:rsidR="0094578B" w:rsidRDefault="0094578B" w:rsidP="0094578B">
      <w:r>
        <w:t xml:space="preserve">Westwood Manor Nursing and Rehabilitation Center, </w:t>
      </w:r>
      <w:r w:rsidR="00BE5271">
        <w:t>Shreveport</w:t>
      </w:r>
      <w:r>
        <w:t>, LA (August 2010-August 2011)</w:t>
      </w:r>
    </w:p>
    <w:p w14:paraId="5473A800" w14:textId="77777777" w:rsidR="0094578B" w:rsidRDefault="0094578B" w:rsidP="0094578B">
      <w:r>
        <w:t>Licensed Practical Nurse</w:t>
      </w:r>
    </w:p>
    <w:p w14:paraId="7400E6B5" w14:textId="77777777" w:rsidR="00BE5271" w:rsidRPr="00BE5271" w:rsidRDefault="00BE5271" w:rsidP="00BE5271">
      <w:pPr>
        <w:numPr>
          <w:ilvl w:val="0"/>
          <w:numId w:val="1"/>
        </w:numPr>
      </w:pPr>
      <w:r w:rsidRPr="00BE5271">
        <w:t>Give direct patient care according to the therapeutic plan and individual patient needs as directed by the patient care plan.</w:t>
      </w:r>
    </w:p>
    <w:p w14:paraId="619F9E5F" w14:textId="77777777" w:rsidR="00BE5271" w:rsidRPr="00BE5271" w:rsidRDefault="00BE5271" w:rsidP="00BE5271">
      <w:pPr>
        <w:numPr>
          <w:ilvl w:val="0"/>
          <w:numId w:val="1"/>
        </w:numPr>
      </w:pPr>
      <w:r w:rsidRPr="00BE5271">
        <w:t>Perform selected prescribe treatment and nursing measures for the residents under specific guidelines.</w:t>
      </w:r>
    </w:p>
    <w:p w14:paraId="438B7CA7" w14:textId="77777777" w:rsidR="00BE5271" w:rsidRPr="00BE5271" w:rsidRDefault="00BE5271" w:rsidP="00BE5271">
      <w:pPr>
        <w:numPr>
          <w:ilvl w:val="0"/>
          <w:numId w:val="1"/>
        </w:numPr>
      </w:pPr>
      <w:r w:rsidRPr="00BE5271">
        <w:t>Notify the Registered Nurse of any significant findings or changes in the resident’s physical or mental condition.</w:t>
      </w:r>
    </w:p>
    <w:p w14:paraId="5939D9D9" w14:textId="77777777" w:rsidR="00BE5271" w:rsidRPr="00BE5271" w:rsidRDefault="00BE5271" w:rsidP="00BE5271">
      <w:pPr>
        <w:numPr>
          <w:ilvl w:val="0"/>
          <w:numId w:val="1"/>
        </w:numPr>
      </w:pPr>
      <w:r w:rsidRPr="00BE5271">
        <w:t>Maintain confidentiality of the resident’s clinical records.</w:t>
      </w:r>
    </w:p>
    <w:p w14:paraId="1B67491A" w14:textId="77777777" w:rsidR="00BE5271" w:rsidRPr="00BE5271" w:rsidRDefault="00BE5271" w:rsidP="00BE5271">
      <w:pPr>
        <w:numPr>
          <w:ilvl w:val="0"/>
          <w:numId w:val="1"/>
        </w:numPr>
      </w:pPr>
      <w:r w:rsidRPr="00BE5271">
        <w:t>Interact effectively with other members of the health care team.</w:t>
      </w:r>
    </w:p>
    <w:p w14:paraId="646C3A2B" w14:textId="77777777" w:rsidR="00BE5271" w:rsidRDefault="00BE5271" w:rsidP="0094578B">
      <w:pPr>
        <w:rPr>
          <w:b/>
        </w:rPr>
      </w:pPr>
    </w:p>
    <w:p w14:paraId="270067A7" w14:textId="77777777" w:rsidR="00BE5271" w:rsidRDefault="00BE5271" w:rsidP="0094578B">
      <w:pPr>
        <w:rPr>
          <w:b/>
        </w:rPr>
      </w:pPr>
    </w:p>
    <w:p w14:paraId="559537F3" w14:textId="77777777" w:rsidR="00BE5271" w:rsidRDefault="00BE5271" w:rsidP="0094578B">
      <w:pPr>
        <w:rPr>
          <w:b/>
        </w:rPr>
      </w:pPr>
    </w:p>
    <w:p w14:paraId="58904DA7" w14:textId="77777777" w:rsidR="00BE5271" w:rsidRDefault="00BE5271" w:rsidP="0094578B">
      <w:pPr>
        <w:rPr>
          <w:b/>
        </w:rPr>
      </w:pPr>
    </w:p>
    <w:p w14:paraId="32FFDA7B" w14:textId="77777777" w:rsidR="00BE5271" w:rsidRDefault="00BE5271" w:rsidP="0094578B">
      <w:pPr>
        <w:rPr>
          <w:b/>
        </w:rPr>
      </w:pPr>
    </w:p>
    <w:p w14:paraId="1C6D8038" w14:textId="77777777" w:rsidR="00BE5271" w:rsidRDefault="00BE5271" w:rsidP="0094578B">
      <w:pPr>
        <w:rPr>
          <w:b/>
        </w:rPr>
      </w:pPr>
    </w:p>
    <w:p w14:paraId="2FDCAE86" w14:textId="77777777" w:rsidR="00BE5271" w:rsidRDefault="00BE5271" w:rsidP="0094578B">
      <w:pPr>
        <w:rPr>
          <w:b/>
        </w:rPr>
      </w:pPr>
    </w:p>
    <w:p w14:paraId="40201DC7" w14:textId="77777777" w:rsidR="00BE5271" w:rsidRPr="00BE5271" w:rsidRDefault="00BE5271" w:rsidP="0094578B">
      <w:pPr>
        <w:rPr>
          <w:b/>
        </w:rPr>
      </w:pPr>
      <w:r w:rsidRPr="00BE5271">
        <w:rPr>
          <w:b/>
        </w:rPr>
        <w:lastRenderedPageBreak/>
        <w:t>Education</w:t>
      </w:r>
    </w:p>
    <w:p w14:paraId="2B231FA1" w14:textId="77777777" w:rsidR="00BE5271" w:rsidRDefault="00BE5271" w:rsidP="0094578B">
      <w:r>
        <w:t xml:space="preserve">Diploma in Licensed Practical Nursing, Northwest Louisiana Technical College, Minden, LA </w:t>
      </w:r>
    </w:p>
    <w:p w14:paraId="7D813023" w14:textId="77777777" w:rsidR="00BE5271" w:rsidRDefault="00BE5271" w:rsidP="0094578B">
      <w:pPr>
        <w:rPr>
          <w:b/>
        </w:rPr>
      </w:pPr>
    </w:p>
    <w:p w14:paraId="6020A7F2" w14:textId="77777777" w:rsidR="00BE5271" w:rsidRPr="00BE5271" w:rsidRDefault="00BE5271" w:rsidP="0094578B">
      <w:pPr>
        <w:rPr>
          <w:b/>
        </w:rPr>
      </w:pPr>
      <w:r w:rsidRPr="00BE5271">
        <w:rPr>
          <w:b/>
        </w:rPr>
        <w:t>Current Licenses</w:t>
      </w:r>
    </w:p>
    <w:p w14:paraId="5FD7EB38" w14:textId="77777777" w:rsidR="00BE5271" w:rsidRDefault="00BE5271" w:rsidP="00BE5271">
      <w:pPr>
        <w:pStyle w:val="ListParagraph"/>
        <w:numPr>
          <w:ilvl w:val="0"/>
          <w:numId w:val="3"/>
        </w:numPr>
      </w:pPr>
      <w:r>
        <w:t>State of Louisiana Licensed Practical Nurse License</w:t>
      </w:r>
    </w:p>
    <w:p w14:paraId="7967AA4B" w14:textId="77777777" w:rsidR="00BE5271" w:rsidRDefault="00BE5271" w:rsidP="00BE5271">
      <w:pPr>
        <w:pStyle w:val="ListParagraph"/>
        <w:numPr>
          <w:ilvl w:val="0"/>
          <w:numId w:val="3"/>
        </w:numPr>
      </w:pPr>
      <w:r>
        <w:t>CPR Certification</w:t>
      </w:r>
    </w:p>
    <w:p w14:paraId="18FCEF1E" w14:textId="77777777" w:rsidR="00BE5271" w:rsidRDefault="00BE5271" w:rsidP="00BE5271">
      <w:pPr>
        <w:pStyle w:val="ListParagraph"/>
        <w:numPr>
          <w:ilvl w:val="0"/>
          <w:numId w:val="3"/>
        </w:numPr>
      </w:pPr>
      <w:r>
        <w:t>IV certified</w:t>
      </w:r>
    </w:p>
    <w:p w14:paraId="3A6E0CB8" w14:textId="77777777" w:rsidR="00BE5271" w:rsidRDefault="00BE5271" w:rsidP="00BE5271">
      <w:pPr>
        <w:rPr>
          <w:b/>
        </w:rPr>
      </w:pPr>
    </w:p>
    <w:p w14:paraId="2AEAB8E0" w14:textId="77777777" w:rsidR="00BE5271" w:rsidRDefault="00BE5271" w:rsidP="00BE5271">
      <w:pPr>
        <w:rPr>
          <w:b/>
        </w:rPr>
      </w:pPr>
      <w:r w:rsidRPr="00BE5271">
        <w:rPr>
          <w:b/>
        </w:rPr>
        <w:t>References</w:t>
      </w:r>
    </w:p>
    <w:p w14:paraId="09C32E8A" w14:textId="77777777" w:rsidR="00BE5271" w:rsidRPr="00BE5271" w:rsidRDefault="00BE5271" w:rsidP="00BE5271">
      <w:pPr>
        <w:rPr>
          <w:b/>
        </w:rPr>
      </w:pPr>
      <w:r>
        <w:t>Available upon request</w:t>
      </w:r>
    </w:p>
    <w:p w14:paraId="1FDD0A59" w14:textId="77777777" w:rsidR="00BE5271" w:rsidRDefault="00BE5271" w:rsidP="00BE5271"/>
    <w:p w14:paraId="7DE2C43B" w14:textId="77777777" w:rsidR="00BE5271" w:rsidRPr="00986CBC" w:rsidRDefault="00BE5271" w:rsidP="00BE5271"/>
    <w:sectPr w:rsidR="00BE5271" w:rsidRPr="00986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76915"/>
    <w:multiLevelType w:val="hybridMultilevel"/>
    <w:tmpl w:val="1E2A9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B1237"/>
    <w:multiLevelType w:val="hybridMultilevel"/>
    <w:tmpl w:val="E6E8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660477"/>
    <w:multiLevelType w:val="hybridMultilevel"/>
    <w:tmpl w:val="FFB2E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CBC"/>
    <w:rsid w:val="00084449"/>
    <w:rsid w:val="00822BBD"/>
    <w:rsid w:val="0094578B"/>
    <w:rsid w:val="00986CBC"/>
    <w:rsid w:val="00BE5271"/>
    <w:rsid w:val="00D9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7009"/>
  <w15:chartTrackingRefBased/>
  <w15:docId w15:val="{1B7672B6-867D-4FF4-95F5-4F26A8CA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kcooper0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%20Boss%20!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</Template>
  <TotalTime>1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Boss !</dc:creator>
  <cp:keywords/>
  <dc:description/>
  <cp:lastModifiedBy>aerial bruno</cp:lastModifiedBy>
  <cp:revision>2</cp:revision>
  <dcterms:created xsi:type="dcterms:W3CDTF">2014-05-15T21:24:00Z</dcterms:created>
  <dcterms:modified xsi:type="dcterms:W3CDTF">2014-05-15T21:24:00Z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