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8660"/>
        <w:gridCol w:w="2356"/>
      </w:tblGrid>
      <w:tr w:rsidR="00CC1A3A" w14:paraId="007A1C12" w14:textId="77777777" w:rsidTr="00F14672">
        <w:tc>
          <w:tcPr>
            <w:tcW w:w="9288" w:type="dxa"/>
            <w:vAlign w:val="center"/>
          </w:tcPr>
          <w:p w14:paraId="7E156C98" w14:textId="77777777" w:rsidR="00CC1A3A" w:rsidRPr="00E028E3" w:rsidRDefault="00CC1A3A" w:rsidP="00F14672">
            <w:pPr>
              <w:pStyle w:val="Title"/>
              <w:rPr>
                <w:sz w:val="56"/>
                <w:szCs w:val="56"/>
              </w:rPr>
            </w:pPr>
            <w:r w:rsidRPr="00E028E3">
              <w:rPr>
                <w:sz w:val="56"/>
                <w:szCs w:val="56"/>
              </w:rPr>
              <w:t>Samantha E. Sherwood</w:t>
            </w:r>
          </w:p>
          <w:p w14:paraId="714CBA15" w14:textId="66410C84" w:rsidR="00F14672" w:rsidRDefault="00F14672" w:rsidP="00F14672">
            <w:pPr>
              <w:pStyle w:val="ContactDetails"/>
              <w:rPr>
                <w:sz w:val="22"/>
                <w:szCs w:val="22"/>
              </w:rPr>
            </w:pPr>
            <w:r w:rsidRPr="0048453A">
              <w:rPr>
                <w:rFonts w:ascii="Wingdings" w:hAnsi="Wingdings"/>
                <w:color w:val="000000"/>
              </w:rPr>
              <w:t></w:t>
            </w:r>
            <w:r w:rsidRPr="00994D4A">
              <w:rPr>
                <w:sz w:val="22"/>
                <w:szCs w:val="22"/>
              </w:rPr>
              <w:t xml:space="preserve"> </w:t>
            </w:r>
            <w:r>
              <w:rPr>
                <w:sz w:val="22"/>
                <w:szCs w:val="22"/>
              </w:rPr>
              <w:t>Baton Rouge, Louisiana</w:t>
            </w:r>
            <w:r w:rsidRPr="00994D4A">
              <w:rPr>
                <w:sz w:val="22"/>
                <w:szCs w:val="22"/>
              </w:rPr>
              <w:t xml:space="preserve"> </w:t>
            </w:r>
            <w:r>
              <w:rPr>
                <w:sz w:val="22"/>
                <w:szCs w:val="22"/>
              </w:rPr>
              <w:t xml:space="preserve"> </w:t>
            </w:r>
          </w:p>
          <w:p w14:paraId="2339333A" w14:textId="278BAD3B" w:rsidR="00F14672" w:rsidRDefault="00F14672" w:rsidP="00F14672">
            <w:pPr>
              <w:pStyle w:val="ContactDetails"/>
              <w:rPr>
                <w:rFonts w:ascii="Wingdings" w:hAnsi="Wingdings"/>
                <w:color w:val="000000"/>
              </w:rPr>
            </w:pPr>
            <w:r w:rsidRPr="0048453A">
              <w:rPr>
                <w:rFonts w:ascii="Wingdings" w:hAnsi="Wingdings"/>
                <w:color w:val="000000"/>
              </w:rPr>
              <w:t></w:t>
            </w:r>
            <w:r w:rsidRPr="00994D4A">
              <w:rPr>
                <w:sz w:val="22"/>
                <w:szCs w:val="22"/>
              </w:rPr>
              <w:t xml:space="preserve"> </w:t>
            </w:r>
            <w:r w:rsidR="00CC1A3A" w:rsidRPr="00994D4A">
              <w:rPr>
                <w:sz w:val="22"/>
                <w:szCs w:val="22"/>
              </w:rPr>
              <w:t xml:space="preserve">Phone: (214) 206-7611 </w:t>
            </w:r>
          </w:p>
          <w:p w14:paraId="16F3F8C9" w14:textId="28D1E2F6" w:rsidR="005820AE" w:rsidRPr="00994D4A" w:rsidRDefault="00F14672" w:rsidP="00F14672">
            <w:pPr>
              <w:pStyle w:val="ContactDetails"/>
              <w:rPr>
                <w:sz w:val="22"/>
                <w:szCs w:val="22"/>
              </w:rPr>
            </w:pPr>
            <w:r w:rsidRPr="0048453A">
              <w:rPr>
                <w:rFonts w:ascii="Wingdings" w:hAnsi="Wingdings"/>
                <w:color w:val="000000"/>
              </w:rPr>
              <w:t></w:t>
            </w:r>
            <w:r w:rsidR="00CC1A3A" w:rsidRPr="00994D4A">
              <w:rPr>
                <w:sz w:val="22"/>
                <w:szCs w:val="22"/>
              </w:rPr>
              <w:t xml:space="preserve"> E-Mail: Ssherw1@lsu.edu </w:t>
            </w:r>
          </w:p>
        </w:tc>
        <w:tc>
          <w:tcPr>
            <w:tcW w:w="1728" w:type="dxa"/>
            <w:vAlign w:val="center"/>
          </w:tcPr>
          <w:p w14:paraId="289BEA59" w14:textId="6B2203A0" w:rsidR="00CC1A3A" w:rsidRDefault="00C933DC" w:rsidP="00F14672">
            <w:pPr>
              <w:pStyle w:val="Initials"/>
            </w:pPr>
            <w:r>
              <w:rPr>
                <w:noProof/>
              </w:rPr>
              <w:drawing>
                <wp:inline distT="0" distB="0" distL="0" distR="0" wp14:anchorId="12F1EF03" wp14:editId="46F4D3FD">
                  <wp:extent cx="1358900" cy="1258579"/>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09 at 11.45.27 PM.png"/>
                          <pic:cNvPicPr/>
                        </pic:nvPicPr>
                        <pic:blipFill>
                          <a:blip r:embed="rId8">
                            <a:extLst>
                              <a:ext uri="{28A0092B-C50C-407E-A947-70E740481C1C}">
                                <a14:useLocalDpi xmlns:a14="http://schemas.microsoft.com/office/drawing/2010/main" val="0"/>
                              </a:ext>
                            </a:extLst>
                          </a:blip>
                          <a:stretch>
                            <a:fillRect/>
                          </a:stretch>
                        </pic:blipFill>
                        <pic:spPr>
                          <a:xfrm>
                            <a:off x="0" y="0"/>
                            <a:ext cx="1358900" cy="1258579"/>
                          </a:xfrm>
                          <a:prstGeom prst="rect">
                            <a:avLst/>
                          </a:prstGeom>
                        </pic:spPr>
                      </pic:pic>
                    </a:graphicData>
                  </a:graphic>
                </wp:inline>
              </w:drawing>
            </w:r>
          </w:p>
        </w:tc>
      </w:tr>
    </w:tbl>
    <w:p w14:paraId="0424A78F" w14:textId="7A5C39D5" w:rsidR="00F015DE" w:rsidRPr="00994D4A" w:rsidRDefault="00FC17ED">
      <w:pPr>
        <w:pStyle w:val="Heading1"/>
        <w:rPr>
          <w:sz w:val="32"/>
          <w:szCs w:val="32"/>
        </w:rPr>
      </w:pPr>
      <w:r>
        <w:rPr>
          <w:noProof/>
          <w:sz w:val="32"/>
          <w:szCs w:val="32"/>
        </w:rPr>
        <mc:AlternateContent>
          <mc:Choice Requires="wps">
            <w:drawing>
              <wp:anchor distT="0" distB="0" distL="114300" distR="114300" simplePos="0" relativeHeight="251659264" behindDoc="0" locked="0" layoutInCell="1" allowOverlap="1" wp14:anchorId="3F2396B1" wp14:editId="1C71B28A">
                <wp:simplePos x="0" y="0"/>
                <wp:positionH relativeFrom="column">
                  <wp:posOffset>5372100</wp:posOffset>
                </wp:positionH>
                <wp:positionV relativeFrom="paragraph">
                  <wp:posOffset>101600</wp:posOffset>
                </wp:positionV>
                <wp:extent cx="16002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39ED6" w14:textId="74ECCACD" w:rsidR="00FC17ED" w:rsidRPr="00FC17ED" w:rsidRDefault="00FC17ED" w:rsidP="00FC17ED">
                            <w:pPr>
                              <w:jc w:val="center"/>
                              <w:rPr>
                                <w:b/>
                              </w:rPr>
                            </w:pPr>
                            <w:r w:rsidRPr="00FC17ED">
                              <w:rPr>
                                <w:b/>
                              </w:rPr>
                              <w:t>QR Code</w:t>
                            </w:r>
                            <w:r>
                              <w:rPr>
                                <w:b/>
                              </w:rPr>
                              <w:t xml:space="preserve"> to LinkedIn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23pt;margin-top:8pt;width:126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" filled="f" stroked="f">
                <v:textbox>
                  <w:txbxContent>
                    <w:p w14:paraId="6F839ED6" w14:textId="74ECCACD" w:rsidR="00FC17ED" w:rsidRPr="00FC17ED" w:rsidRDefault="00FC17ED" w:rsidP="00FC17ED">
                      <w:pPr>
                        <w:jc w:val="center"/>
                        <w:rPr>
                          <w:b/>
                        </w:rPr>
                      </w:pPr>
                      <w:r w:rsidRPr="00FC17ED">
                        <w:rPr>
                          <w:b/>
                        </w:rPr>
                        <w:t>QR Code</w:t>
                      </w:r>
                      <w:r>
                        <w:rPr>
                          <w:b/>
                        </w:rPr>
                        <w:t xml:space="preserve"> to LinkedIn</w:t>
                      </w:r>
                    </w:p>
                  </w:txbxContent>
                </v:textbox>
                <w10:wrap type="square"/>
              </v:shape>
            </w:pict>
          </mc:Fallback>
        </mc:AlternateContent>
      </w:r>
      <w:r w:rsidR="000201D0" w:rsidRPr="00994D4A">
        <w:rPr>
          <w:sz w:val="32"/>
          <w:szCs w:val="32"/>
        </w:rPr>
        <w:t>Objective</w:t>
      </w:r>
    </w:p>
    <w:sdt>
      <w:sdtPr>
        <w:id w:val="9459735"/>
        <w:placeholder>
          <w:docPart w:val="77A6096895C62046AB96A8AC8F08A49F"/>
        </w:placeholder>
      </w:sdtPr>
      <w:sdtEndPr>
        <w:rPr>
          <w:sz w:val="24"/>
          <w:szCs w:val="24"/>
        </w:rPr>
      </w:sdtEndPr>
      <w:sdtContent>
        <w:p w14:paraId="7D7B7E0A" w14:textId="2099A1E2" w:rsidR="00F14672" w:rsidRDefault="004A242A">
          <w:pPr>
            <w:pStyle w:val="BodyText"/>
            <w:rPr>
              <w:sz w:val="24"/>
              <w:szCs w:val="24"/>
            </w:rPr>
          </w:pPr>
          <w:r w:rsidRPr="00994D4A">
            <w:rPr>
              <w:sz w:val="24"/>
              <w:szCs w:val="24"/>
            </w:rPr>
            <w:t>Louisiana State University student in the process of obtaining a degree</w:t>
          </w:r>
          <w:r w:rsidR="003E00E3">
            <w:rPr>
              <w:sz w:val="24"/>
              <w:szCs w:val="24"/>
            </w:rPr>
            <w:t xml:space="preserve"> in Communication Studies concentrating</w:t>
          </w:r>
          <w:r w:rsidRPr="00994D4A">
            <w:rPr>
              <w:sz w:val="24"/>
              <w:szCs w:val="24"/>
            </w:rPr>
            <w:t xml:space="preserve"> in Marketing and Public Relations</w:t>
          </w:r>
        </w:p>
        <w:p w14:paraId="0D3CCBFB" w14:textId="18F9B223" w:rsidR="00F015DE" w:rsidRPr="00994D4A" w:rsidRDefault="00F14672">
          <w:pPr>
            <w:pStyle w:val="BodyText"/>
            <w:rPr>
              <w:sz w:val="24"/>
              <w:szCs w:val="24"/>
            </w:rPr>
          </w:pPr>
          <w:r>
            <w:rPr>
              <w:sz w:val="24"/>
              <w:szCs w:val="24"/>
            </w:rPr>
            <w:t>Expected Graduation: December 2014</w:t>
          </w:r>
        </w:p>
      </w:sdtContent>
    </w:sdt>
    <w:p w14:paraId="706A040B" w14:textId="77777777" w:rsidR="00F015DE" w:rsidRPr="00994D4A" w:rsidRDefault="004A242A">
      <w:pPr>
        <w:pStyle w:val="Heading1"/>
        <w:rPr>
          <w:sz w:val="32"/>
          <w:szCs w:val="32"/>
        </w:rPr>
      </w:pPr>
      <w:r w:rsidRPr="00994D4A">
        <w:rPr>
          <w:sz w:val="32"/>
          <w:szCs w:val="32"/>
        </w:rPr>
        <w:t>Summary of Skills</w:t>
      </w:r>
    </w:p>
    <w:p w14:paraId="2E2A0C1D" w14:textId="4471FB04" w:rsidR="004A242A" w:rsidRPr="00994D4A" w:rsidRDefault="004A242A" w:rsidP="004A242A">
      <w:pPr>
        <w:pStyle w:val="BodyText"/>
        <w:numPr>
          <w:ilvl w:val="0"/>
          <w:numId w:val="12"/>
        </w:numPr>
        <w:rPr>
          <w:sz w:val="24"/>
          <w:szCs w:val="24"/>
        </w:rPr>
      </w:pPr>
      <w:r w:rsidRPr="00994D4A">
        <w:rPr>
          <w:sz w:val="24"/>
          <w:szCs w:val="24"/>
        </w:rPr>
        <w:t>Cooperative Team Member</w:t>
      </w:r>
      <w:r w:rsidRPr="00994D4A">
        <w:rPr>
          <w:sz w:val="24"/>
          <w:szCs w:val="24"/>
        </w:rPr>
        <w:tab/>
      </w:r>
      <w:r w:rsidRPr="00994D4A">
        <w:rPr>
          <w:sz w:val="24"/>
          <w:szCs w:val="24"/>
        </w:rPr>
        <w:tab/>
      </w:r>
      <w:r w:rsidRPr="00994D4A">
        <w:rPr>
          <w:rFonts w:ascii="Wingdings" w:hAnsi="Wingdings"/>
          <w:color w:val="000000"/>
          <w:sz w:val="24"/>
          <w:szCs w:val="24"/>
        </w:rPr>
        <w:t></w:t>
      </w:r>
      <w:r w:rsidRPr="00994D4A">
        <w:rPr>
          <w:sz w:val="24"/>
          <w:szCs w:val="24"/>
        </w:rPr>
        <w:t xml:space="preserve">    Organized and Energetic</w:t>
      </w:r>
    </w:p>
    <w:p w14:paraId="1E1F8097" w14:textId="1C081788" w:rsidR="004A242A" w:rsidRPr="00994D4A" w:rsidRDefault="00F14672" w:rsidP="004A242A">
      <w:pPr>
        <w:pStyle w:val="BodyText"/>
        <w:numPr>
          <w:ilvl w:val="0"/>
          <w:numId w:val="12"/>
        </w:numPr>
        <w:rPr>
          <w:sz w:val="24"/>
          <w:szCs w:val="24"/>
        </w:rPr>
      </w:pPr>
      <w:r>
        <w:rPr>
          <w:sz w:val="24"/>
          <w:szCs w:val="24"/>
        </w:rPr>
        <w:t>Extremely P</w:t>
      </w:r>
      <w:r w:rsidR="004A242A" w:rsidRPr="00994D4A">
        <w:rPr>
          <w:sz w:val="24"/>
          <w:szCs w:val="24"/>
        </w:rPr>
        <w:t xml:space="preserve">unctual </w:t>
      </w:r>
      <w:r w:rsidR="004A242A" w:rsidRPr="00994D4A">
        <w:rPr>
          <w:sz w:val="24"/>
          <w:szCs w:val="24"/>
        </w:rPr>
        <w:tab/>
      </w:r>
      <w:r w:rsidR="004A242A" w:rsidRPr="00994D4A">
        <w:rPr>
          <w:sz w:val="24"/>
          <w:szCs w:val="24"/>
        </w:rPr>
        <w:tab/>
      </w:r>
      <w:r w:rsidR="004A242A" w:rsidRPr="00994D4A">
        <w:rPr>
          <w:sz w:val="24"/>
          <w:szCs w:val="24"/>
        </w:rPr>
        <w:tab/>
      </w:r>
      <w:r w:rsidR="004A242A" w:rsidRPr="00994D4A">
        <w:rPr>
          <w:rFonts w:ascii="Wingdings" w:hAnsi="Wingdings"/>
          <w:color w:val="000000"/>
          <w:sz w:val="24"/>
          <w:szCs w:val="24"/>
        </w:rPr>
        <w:t></w:t>
      </w:r>
      <w:r w:rsidR="00994D4A">
        <w:rPr>
          <w:sz w:val="24"/>
          <w:szCs w:val="24"/>
        </w:rPr>
        <w:t xml:space="preserve">    Precise A</w:t>
      </w:r>
      <w:r w:rsidR="004A242A" w:rsidRPr="00994D4A">
        <w:rPr>
          <w:sz w:val="24"/>
          <w:szCs w:val="24"/>
        </w:rPr>
        <w:t>ttention to Detail</w:t>
      </w:r>
    </w:p>
    <w:p w14:paraId="3994E258" w14:textId="77777777" w:rsidR="004A242A" w:rsidRPr="00994D4A" w:rsidRDefault="004A242A" w:rsidP="004A242A">
      <w:pPr>
        <w:pStyle w:val="BodyText"/>
        <w:numPr>
          <w:ilvl w:val="0"/>
          <w:numId w:val="12"/>
        </w:numPr>
        <w:rPr>
          <w:sz w:val="24"/>
          <w:szCs w:val="24"/>
        </w:rPr>
      </w:pPr>
      <w:r w:rsidRPr="00994D4A">
        <w:rPr>
          <w:sz w:val="24"/>
          <w:szCs w:val="24"/>
        </w:rPr>
        <w:t>Outstanding Interpersonal Skills</w:t>
      </w:r>
      <w:r w:rsidRPr="00994D4A">
        <w:rPr>
          <w:sz w:val="24"/>
          <w:szCs w:val="24"/>
        </w:rPr>
        <w:tab/>
      </w:r>
      <w:r w:rsidRPr="00994D4A">
        <w:rPr>
          <w:sz w:val="24"/>
          <w:szCs w:val="24"/>
        </w:rPr>
        <w:tab/>
      </w:r>
      <w:r w:rsidRPr="00994D4A">
        <w:rPr>
          <w:rFonts w:ascii="Wingdings" w:hAnsi="Wingdings"/>
          <w:color w:val="000000"/>
          <w:sz w:val="24"/>
          <w:szCs w:val="24"/>
        </w:rPr>
        <w:t></w:t>
      </w:r>
      <w:r w:rsidRPr="00994D4A">
        <w:rPr>
          <w:sz w:val="24"/>
          <w:szCs w:val="24"/>
        </w:rPr>
        <w:t xml:space="preserve">    Microsoft Office Proficiency  </w:t>
      </w:r>
    </w:p>
    <w:p w14:paraId="414FFBF5" w14:textId="3CEBF8CB" w:rsidR="00E028E3" w:rsidRPr="009A1CC2" w:rsidRDefault="00096480" w:rsidP="00E028E3">
      <w:pPr>
        <w:pStyle w:val="BodyText"/>
        <w:numPr>
          <w:ilvl w:val="0"/>
          <w:numId w:val="12"/>
        </w:numPr>
        <w:rPr>
          <w:sz w:val="24"/>
          <w:szCs w:val="24"/>
        </w:rPr>
      </w:pPr>
      <w:r>
        <w:rPr>
          <w:sz w:val="24"/>
          <w:szCs w:val="24"/>
        </w:rPr>
        <w:t>Exceptional</w:t>
      </w:r>
      <w:r w:rsidR="004A242A" w:rsidRPr="00994D4A">
        <w:rPr>
          <w:sz w:val="24"/>
          <w:szCs w:val="24"/>
        </w:rPr>
        <w:t xml:space="preserve"> Creativity </w:t>
      </w:r>
      <w:r w:rsidR="004A242A" w:rsidRPr="00994D4A">
        <w:rPr>
          <w:sz w:val="24"/>
          <w:szCs w:val="24"/>
        </w:rPr>
        <w:tab/>
      </w:r>
      <w:r w:rsidR="004A242A" w:rsidRPr="00994D4A">
        <w:rPr>
          <w:sz w:val="24"/>
          <w:szCs w:val="24"/>
        </w:rPr>
        <w:tab/>
      </w:r>
      <w:r w:rsidR="004A242A" w:rsidRPr="00994D4A">
        <w:rPr>
          <w:sz w:val="24"/>
          <w:szCs w:val="24"/>
        </w:rPr>
        <w:tab/>
      </w:r>
      <w:r w:rsidR="004A242A" w:rsidRPr="00994D4A">
        <w:rPr>
          <w:rFonts w:ascii="Wingdings" w:hAnsi="Wingdings"/>
          <w:color w:val="000000"/>
          <w:sz w:val="24"/>
          <w:szCs w:val="24"/>
        </w:rPr>
        <w:t></w:t>
      </w:r>
      <w:r w:rsidR="004A242A" w:rsidRPr="00994D4A">
        <w:rPr>
          <w:sz w:val="24"/>
          <w:szCs w:val="24"/>
        </w:rPr>
        <w:t xml:space="preserve">    </w:t>
      </w:r>
      <w:r w:rsidR="000F7520">
        <w:rPr>
          <w:sz w:val="24"/>
          <w:szCs w:val="24"/>
        </w:rPr>
        <w:t>Eager to Learn</w:t>
      </w:r>
    </w:p>
    <w:p w14:paraId="0E4C5E2B" w14:textId="77777777" w:rsidR="00F015DE" w:rsidRPr="00994D4A" w:rsidRDefault="000201D0">
      <w:pPr>
        <w:pStyle w:val="Heading1"/>
        <w:rPr>
          <w:sz w:val="32"/>
          <w:szCs w:val="32"/>
        </w:rPr>
      </w:pPr>
      <w:r w:rsidRPr="00994D4A">
        <w:rPr>
          <w:sz w:val="32"/>
          <w:szCs w:val="32"/>
        </w:rPr>
        <w:t>E</w:t>
      </w:r>
      <w:r w:rsidR="004A242A" w:rsidRPr="00994D4A">
        <w:rPr>
          <w:sz w:val="32"/>
          <w:szCs w:val="32"/>
        </w:rPr>
        <w:t>xperience</w:t>
      </w:r>
    </w:p>
    <w:sdt>
      <w:sdtPr>
        <w:rPr>
          <w:rFonts w:asciiTheme="minorHAnsi" w:eastAsiaTheme="minorEastAsia" w:hAnsiTheme="minorHAnsi" w:cstheme="minorBidi"/>
          <w:b w:val="0"/>
          <w:bCs w:val="0"/>
          <w:color w:val="auto"/>
          <w:sz w:val="24"/>
          <w:szCs w:val="24"/>
        </w:rPr>
        <w:id w:val="9459747"/>
        <w:placeholder>
          <w:docPart w:val="0B9DF0D571C2D14086010912289E195A"/>
        </w:placeholder>
      </w:sdtPr>
      <w:sdtEndPr>
        <w:rPr>
          <w:sz w:val="20"/>
          <w:szCs w:val="22"/>
        </w:rPr>
      </w:sdtEndPr>
      <w:sdtContent>
        <w:sdt>
          <w:sdtPr>
            <w:rPr>
              <w:rFonts w:asciiTheme="minorHAnsi" w:eastAsiaTheme="minorEastAsia" w:hAnsiTheme="minorHAnsi" w:cstheme="minorBidi"/>
              <w:b w:val="0"/>
              <w:bCs w:val="0"/>
              <w:color w:val="auto"/>
              <w:sz w:val="24"/>
              <w:szCs w:val="24"/>
            </w:rPr>
            <w:id w:val="505250191"/>
            <w:placeholder>
              <w:docPart w:val="3D6E1E0F2DB2D947B8C9243353B9E30A"/>
            </w:placeholder>
          </w:sdtPr>
          <w:sdtEndPr/>
          <w:sdtContent>
            <w:sdt>
              <w:sdtPr>
                <w:rPr>
                  <w:rFonts w:asciiTheme="minorHAnsi" w:eastAsiaTheme="minorEastAsia" w:hAnsiTheme="minorHAnsi" w:cstheme="minorBidi"/>
                  <w:b w:val="0"/>
                  <w:bCs w:val="0"/>
                  <w:color w:val="auto"/>
                  <w:szCs w:val="22"/>
                </w:rPr>
                <w:id w:val="9459754"/>
                <w:placeholder>
                  <w:docPart w:val="C9848D56DA68F445A4B5B8D84F7A8FC2"/>
                </w:placeholder>
              </w:sdtPr>
              <w:sdtEndPr/>
              <w:sdtContent>
                <w:p w14:paraId="05C1E944" w14:textId="4BACC708" w:rsidR="00F14672" w:rsidRPr="00994D4A" w:rsidRDefault="00913ADC" w:rsidP="00F14672">
                  <w:pPr>
                    <w:pStyle w:val="Heading2"/>
                    <w:rPr>
                      <w:sz w:val="24"/>
                      <w:szCs w:val="24"/>
                    </w:rPr>
                  </w:pPr>
                  <w:sdt>
                    <w:sdtPr>
                      <w:rPr>
                        <w:sz w:val="24"/>
                        <w:szCs w:val="24"/>
                      </w:rPr>
                      <w:id w:val="1780220352"/>
                      <w:placeholder>
                        <w:docPart w:val="86C5B1DDB2A73148B8A1F628FEF19A75"/>
                      </w:placeholder>
                    </w:sdtPr>
                    <w:sdtEndPr/>
                    <w:sdtContent>
                      <w:r w:rsidR="00F14672">
                        <w:rPr>
                          <w:sz w:val="24"/>
                          <w:szCs w:val="24"/>
                        </w:rPr>
                        <w:t>Louisiana State University Student Worker</w:t>
                      </w:r>
                      <w:r w:rsidR="00F14672" w:rsidRPr="00994D4A">
                        <w:rPr>
                          <w:sz w:val="24"/>
                          <w:szCs w:val="24"/>
                        </w:rPr>
                        <w:t>- Baton Rouge, LA</w:t>
                      </w:r>
                    </w:sdtContent>
                  </w:sdt>
                  <w:r w:rsidR="00DA49E5">
                    <w:rPr>
                      <w:sz w:val="24"/>
                      <w:szCs w:val="24"/>
                    </w:rPr>
                    <w:tab/>
                    <w:t>4/2014-9/2014</w:t>
                  </w:r>
                </w:p>
                <w:p w14:paraId="7B1E9850" w14:textId="77777777" w:rsidR="00F14672" w:rsidRDefault="00913ADC" w:rsidP="00F14672">
                  <w:sdt>
                    <w:sdtPr>
                      <w:rPr>
                        <w:sz w:val="24"/>
                        <w:szCs w:val="24"/>
                      </w:rPr>
                      <w:id w:val="2099746888"/>
                      <w:placeholder>
                        <w:docPart w:val="8D5A223F774868458539226A350E4042"/>
                      </w:placeholder>
                    </w:sdtPr>
                    <w:sdtEndPr/>
                    <w:sdtContent>
                      <w:r w:rsidR="00F14672">
                        <w:rPr>
                          <w:sz w:val="24"/>
                          <w:szCs w:val="24"/>
                        </w:rPr>
                        <w:t>Event planning for summer camps along with secretarial work for the Continuing Education department in Pleasant Hall</w:t>
                      </w:r>
                    </w:sdtContent>
                  </w:sdt>
                </w:p>
                <w:p w14:paraId="5FC62142" w14:textId="77777777" w:rsidR="00F14672" w:rsidRPr="00994D4A" w:rsidRDefault="00913ADC" w:rsidP="00F14672">
                  <w:pPr>
                    <w:pStyle w:val="Heading2"/>
                    <w:rPr>
                      <w:sz w:val="24"/>
                      <w:szCs w:val="24"/>
                    </w:rPr>
                  </w:pPr>
                  <w:sdt>
                    <w:sdtPr>
                      <w:rPr>
                        <w:sz w:val="24"/>
                        <w:szCs w:val="24"/>
                      </w:rPr>
                      <w:id w:val="1027065846"/>
                      <w:placeholder>
                        <w:docPart w:val="BE7907780189364FBF44C364EFAE9265"/>
                      </w:placeholder>
                    </w:sdtPr>
                    <w:sdtEndPr/>
                    <w:sdtContent>
                      <w:r w:rsidR="00F14672" w:rsidRPr="00994D4A">
                        <w:rPr>
                          <w:sz w:val="24"/>
                          <w:szCs w:val="24"/>
                        </w:rPr>
                        <w:t>Diet Coke Campus Ambassador- Baton Rouge, LA</w:t>
                      </w:r>
                    </w:sdtContent>
                  </w:sdt>
                  <w:r w:rsidR="00F14672">
                    <w:rPr>
                      <w:sz w:val="24"/>
                      <w:szCs w:val="24"/>
                    </w:rPr>
                    <w:tab/>
                    <w:t>12/2013-5/2014</w:t>
                  </w:r>
                </w:p>
                <w:p w14:paraId="4EF6C5E8" w14:textId="3D183090" w:rsidR="00F14672" w:rsidRDefault="00F14672" w:rsidP="00F14672">
                  <w:pPr>
                    <w:pStyle w:val="BodyText"/>
                    <w:rPr>
                      <w:sz w:val="24"/>
                      <w:szCs w:val="24"/>
                    </w:rPr>
                  </w:pPr>
                  <w:r>
                    <w:rPr>
                      <w:sz w:val="24"/>
                      <w:szCs w:val="24"/>
                    </w:rPr>
                    <w:t xml:space="preserve">Public Relations, </w:t>
                  </w:r>
                  <w:r w:rsidRPr="00994D4A">
                    <w:rPr>
                      <w:sz w:val="24"/>
                      <w:szCs w:val="24"/>
                    </w:rPr>
                    <w:t>Marketing</w:t>
                  </w:r>
                  <w:r>
                    <w:rPr>
                      <w:sz w:val="24"/>
                      <w:szCs w:val="24"/>
                    </w:rPr>
                    <w:t>, and Event Planning</w:t>
                  </w:r>
                  <w:r w:rsidRPr="00994D4A">
                    <w:rPr>
                      <w:sz w:val="24"/>
                      <w:szCs w:val="24"/>
                    </w:rPr>
                    <w:t xml:space="preserve"> for nationwide campus rebranding campaign </w:t>
                  </w:r>
                </w:p>
                <w:p w14:paraId="6C132274" w14:textId="77777777" w:rsidR="00F14672" w:rsidRPr="00994D4A" w:rsidRDefault="00913ADC" w:rsidP="00F14672">
                  <w:pPr>
                    <w:pStyle w:val="Heading2"/>
                    <w:rPr>
                      <w:sz w:val="24"/>
                      <w:szCs w:val="24"/>
                    </w:rPr>
                  </w:pPr>
                  <w:sdt>
                    <w:sdtPr>
                      <w:rPr>
                        <w:sz w:val="24"/>
                        <w:szCs w:val="24"/>
                      </w:rPr>
                      <w:id w:val="-2056998327"/>
                      <w:placeholder>
                        <w:docPart w:val="19ED597F4AF1A44FB6894BE55DE107DB"/>
                      </w:placeholder>
                    </w:sdtPr>
                    <w:sdtEndPr/>
                    <w:sdtContent>
                      <w:r w:rsidR="00F14672" w:rsidRPr="00994D4A">
                        <w:rPr>
                          <w:sz w:val="24"/>
                          <w:szCs w:val="24"/>
                        </w:rPr>
                        <w:t>Coca-Cola Campus Ambassador- Baton Rouge, LA</w:t>
                      </w:r>
                    </w:sdtContent>
                  </w:sdt>
                  <w:r w:rsidR="00F14672" w:rsidRPr="00994D4A">
                    <w:rPr>
                      <w:sz w:val="24"/>
                      <w:szCs w:val="24"/>
                    </w:rPr>
                    <w:tab/>
                    <w:t>8/2013-12/2013</w:t>
                  </w:r>
                </w:p>
                <w:sdt>
                  <w:sdtPr>
                    <w:rPr>
                      <w:sz w:val="24"/>
                      <w:szCs w:val="24"/>
                    </w:rPr>
                    <w:id w:val="-144595163"/>
                    <w:placeholder>
                      <w:docPart w:val="A82829927A088944B658ADC63FC68389"/>
                    </w:placeholder>
                  </w:sdtPr>
                  <w:sdtEndPr/>
                  <w:sdtContent>
                    <w:p w14:paraId="351DBFCA" w14:textId="2DAA826E" w:rsidR="00F14672" w:rsidRDefault="00F14672" w:rsidP="00F14672">
                      <w:pPr>
                        <w:pStyle w:val="BodyText"/>
                        <w:rPr>
                          <w:sz w:val="24"/>
                          <w:szCs w:val="24"/>
                        </w:rPr>
                      </w:pPr>
                      <w:r w:rsidRPr="00994D4A">
                        <w:rPr>
                          <w:sz w:val="24"/>
                          <w:szCs w:val="24"/>
                        </w:rPr>
                        <w:t>Public Relations</w:t>
                      </w:r>
                      <w:r>
                        <w:rPr>
                          <w:sz w:val="24"/>
                          <w:szCs w:val="24"/>
                        </w:rPr>
                        <w:t>,</w:t>
                      </w:r>
                      <w:r w:rsidRPr="00994D4A">
                        <w:rPr>
                          <w:sz w:val="24"/>
                          <w:szCs w:val="24"/>
                        </w:rPr>
                        <w:t xml:space="preserve"> Marketing</w:t>
                      </w:r>
                      <w:r>
                        <w:rPr>
                          <w:sz w:val="24"/>
                          <w:szCs w:val="24"/>
                        </w:rPr>
                        <w:t>, and Event planning</w:t>
                      </w:r>
                      <w:r w:rsidRPr="00994D4A">
                        <w:rPr>
                          <w:sz w:val="24"/>
                          <w:szCs w:val="24"/>
                        </w:rPr>
                        <w:t xml:space="preserve"> for nationwide campus rebranding campaign </w:t>
                      </w:r>
                    </w:p>
                  </w:sdtContent>
                </w:sdt>
                <w:p w14:paraId="515387C4" w14:textId="77777777" w:rsidR="00F14672" w:rsidRPr="00994D4A" w:rsidRDefault="00913ADC" w:rsidP="00F14672">
                  <w:pPr>
                    <w:pStyle w:val="Heading2"/>
                    <w:rPr>
                      <w:sz w:val="24"/>
                      <w:szCs w:val="24"/>
                    </w:rPr>
                  </w:pPr>
                  <w:sdt>
                    <w:sdtPr>
                      <w:rPr>
                        <w:sz w:val="24"/>
                        <w:szCs w:val="24"/>
                      </w:rPr>
                      <w:id w:val="-518619090"/>
                      <w:placeholder>
                        <w:docPart w:val="F39B2F729860F648A6F8ED09410874B8"/>
                      </w:placeholder>
                    </w:sdtPr>
                    <w:sdtEndPr/>
                    <w:sdtContent>
                      <w:r w:rsidR="00F14672" w:rsidRPr="00994D4A">
                        <w:rPr>
                          <w:sz w:val="24"/>
                          <w:szCs w:val="24"/>
                        </w:rPr>
                        <w:t>Parkview Baptist Preschool- Baton Rouge, LA</w:t>
                      </w:r>
                    </w:sdtContent>
                  </w:sdt>
                  <w:r w:rsidR="00F14672" w:rsidRPr="00994D4A">
                    <w:rPr>
                      <w:sz w:val="24"/>
                      <w:szCs w:val="24"/>
                    </w:rPr>
                    <w:tab/>
                    <w:t>4/2013-11/2013</w:t>
                  </w:r>
                </w:p>
                <w:sdt>
                  <w:sdtPr>
                    <w:rPr>
                      <w:sz w:val="24"/>
                      <w:szCs w:val="24"/>
                    </w:rPr>
                    <w:id w:val="-938060872"/>
                    <w:placeholder>
                      <w:docPart w:val="E32DD18CCD8DF745A17B56329701AF06"/>
                    </w:placeholder>
                  </w:sdtPr>
                  <w:sdtEndPr>
                    <w:rPr>
                      <w:sz w:val="20"/>
                      <w:szCs w:val="22"/>
                    </w:rPr>
                  </w:sdtEndPr>
                  <w:sdtContent>
                    <w:p w14:paraId="6D81D77B" w14:textId="22D6C3A7" w:rsidR="00E028E3" w:rsidRDefault="00F14672" w:rsidP="00E028E3">
                      <w:pPr>
                        <w:pStyle w:val="BodyText"/>
                        <w:rPr>
                          <w:sz w:val="24"/>
                          <w:szCs w:val="24"/>
                        </w:rPr>
                      </w:pPr>
                      <w:r w:rsidRPr="00994D4A">
                        <w:rPr>
                          <w:sz w:val="24"/>
                          <w:szCs w:val="24"/>
                        </w:rPr>
                        <w:t xml:space="preserve">Teacher-Aid and Aftercare </w:t>
                      </w:r>
                      <w:r>
                        <w:rPr>
                          <w:sz w:val="24"/>
                          <w:szCs w:val="24"/>
                        </w:rPr>
                        <w:t>supervisor</w:t>
                      </w:r>
                    </w:p>
                    <w:p w14:paraId="7D6B7C89" w14:textId="4C8DC0BF" w:rsidR="00F14672" w:rsidRPr="00994D4A" w:rsidRDefault="00F14672" w:rsidP="00F14672">
                      <w:pPr>
                        <w:pStyle w:val="Heading2"/>
                        <w:rPr>
                          <w:sz w:val="24"/>
                          <w:szCs w:val="24"/>
                        </w:rPr>
                      </w:pPr>
                      <w:r w:rsidRPr="00994D4A">
                        <w:rPr>
                          <w:sz w:val="24"/>
                          <w:szCs w:val="24"/>
                        </w:rPr>
                        <w:t xml:space="preserve">The </w:t>
                      </w:r>
                      <w:proofErr w:type="spellStart"/>
                      <w:r w:rsidRPr="00994D4A">
                        <w:rPr>
                          <w:sz w:val="24"/>
                          <w:szCs w:val="24"/>
                        </w:rPr>
                        <w:t>Yorek</w:t>
                      </w:r>
                      <w:proofErr w:type="spellEnd"/>
                      <w:r w:rsidRPr="00994D4A">
                        <w:rPr>
                          <w:sz w:val="24"/>
                          <w:szCs w:val="24"/>
                        </w:rPr>
                        <w:t xml:space="preserve"> Family- Baton Rouge, LA</w:t>
                      </w:r>
                      <w:r w:rsidRPr="00994D4A">
                        <w:rPr>
                          <w:sz w:val="24"/>
                          <w:szCs w:val="24"/>
                        </w:rPr>
                        <w:tab/>
                        <w:t>7/2012-12/2012</w:t>
                      </w:r>
                    </w:p>
                    <w:sdt>
                      <w:sdtPr>
                        <w:rPr>
                          <w:sz w:val="24"/>
                          <w:szCs w:val="24"/>
                        </w:rPr>
                        <w:id w:val="-2068716100"/>
                        <w:placeholder>
                          <w:docPart w:val="EF74EA4FDF91014985BDB41692441318"/>
                        </w:placeholder>
                      </w:sdtPr>
                      <w:sdtEndPr/>
                      <w:sdtContent>
                        <w:p w14:paraId="74F7E74A" w14:textId="04D93893" w:rsidR="00F015DE" w:rsidRPr="00F14672" w:rsidRDefault="00F14672" w:rsidP="006859B2">
                          <w:pPr>
                            <w:pStyle w:val="BodyText"/>
                            <w:rPr>
                              <w:sz w:val="24"/>
                              <w:szCs w:val="24"/>
                            </w:rPr>
                          </w:pPr>
                          <w:r>
                            <w:rPr>
                              <w:sz w:val="24"/>
                              <w:szCs w:val="24"/>
                            </w:rPr>
                            <w:t xml:space="preserve">Part time nanny of three before and after school hours </w:t>
                          </w:r>
                        </w:p>
                      </w:sdtContent>
                    </w:sdt>
                  </w:sdtContent>
                </w:sdt>
              </w:sdtContent>
            </w:sdt>
          </w:sdtContent>
        </w:sdt>
      </w:sdtContent>
    </w:sdt>
    <w:p w14:paraId="657100BC" w14:textId="77777777" w:rsidR="00F015DE" w:rsidRPr="00994D4A" w:rsidRDefault="004A242A">
      <w:pPr>
        <w:pStyle w:val="Heading1"/>
        <w:rPr>
          <w:sz w:val="32"/>
          <w:szCs w:val="32"/>
        </w:rPr>
      </w:pPr>
      <w:r w:rsidRPr="00994D4A">
        <w:rPr>
          <w:sz w:val="32"/>
          <w:szCs w:val="32"/>
        </w:rPr>
        <w:lastRenderedPageBreak/>
        <w:t>Education</w:t>
      </w:r>
    </w:p>
    <w:p w14:paraId="3B361A11" w14:textId="77777777" w:rsidR="004A242A" w:rsidRPr="00994D4A" w:rsidRDefault="00913ADC" w:rsidP="004A242A">
      <w:pPr>
        <w:pStyle w:val="Heading2"/>
        <w:rPr>
          <w:sz w:val="24"/>
          <w:szCs w:val="24"/>
        </w:rPr>
      </w:pPr>
      <w:sdt>
        <w:sdtPr>
          <w:rPr>
            <w:sz w:val="24"/>
            <w:szCs w:val="24"/>
          </w:rPr>
          <w:id w:val="9459748"/>
          <w:placeholder>
            <w:docPart w:val="E6AF7312C1029343A7D226C9B9638166"/>
          </w:placeholder>
        </w:sdtPr>
        <w:sdtEndPr/>
        <w:sdtContent>
          <w:r w:rsidR="00305E87" w:rsidRPr="00994D4A">
            <w:rPr>
              <w:sz w:val="24"/>
              <w:szCs w:val="24"/>
            </w:rPr>
            <w:t>Allen High School- Allen, TX</w:t>
          </w:r>
        </w:sdtContent>
      </w:sdt>
      <w:r w:rsidR="004A242A" w:rsidRPr="00994D4A">
        <w:rPr>
          <w:sz w:val="24"/>
          <w:szCs w:val="24"/>
        </w:rPr>
        <w:tab/>
      </w:r>
      <w:r w:rsidR="00305E87" w:rsidRPr="00994D4A">
        <w:rPr>
          <w:sz w:val="24"/>
          <w:szCs w:val="24"/>
        </w:rPr>
        <w:t>2007-2011</w:t>
      </w:r>
    </w:p>
    <w:p w14:paraId="2592DBFD" w14:textId="77777777" w:rsidR="00305E87" w:rsidRPr="00994D4A" w:rsidRDefault="00305E87" w:rsidP="00994D4A">
      <w:pPr>
        <w:pStyle w:val="BodyText"/>
        <w:numPr>
          <w:ilvl w:val="0"/>
          <w:numId w:val="14"/>
        </w:numPr>
        <w:rPr>
          <w:sz w:val="24"/>
          <w:szCs w:val="24"/>
        </w:rPr>
      </w:pPr>
      <w:r w:rsidRPr="00994D4A">
        <w:rPr>
          <w:sz w:val="24"/>
          <w:szCs w:val="24"/>
        </w:rPr>
        <w:t xml:space="preserve">High School Diploma </w:t>
      </w:r>
    </w:p>
    <w:sdt>
      <w:sdtPr>
        <w:rPr>
          <w:sz w:val="24"/>
          <w:szCs w:val="24"/>
        </w:rPr>
        <w:id w:val="9459749"/>
        <w:placeholder>
          <w:docPart w:val="40BC969E65B21544A9409439CDE68C81"/>
        </w:placeholder>
      </w:sdtPr>
      <w:sdtEndPr/>
      <w:sdtContent>
        <w:p w14:paraId="0E0E3C46" w14:textId="77777777" w:rsidR="00305E87" w:rsidRPr="00994D4A" w:rsidRDefault="00305E87" w:rsidP="00994D4A">
          <w:pPr>
            <w:pStyle w:val="BodyText"/>
            <w:numPr>
              <w:ilvl w:val="0"/>
              <w:numId w:val="13"/>
            </w:numPr>
            <w:rPr>
              <w:sz w:val="24"/>
              <w:szCs w:val="24"/>
            </w:rPr>
          </w:pPr>
          <w:r w:rsidRPr="00994D4A">
            <w:rPr>
              <w:sz w:val="24"/>
              <w:szCs w:val="24"/>
            </w:rPr>
            <w:t>Student Council</w:t>
          </w:r>
        </w:p>
        <w:p w14:paraId="532B0838" w14:textId="77777777" w:rsidR="00305E87" w:rsidRPr="00994D4A" w:rsidRDefault="00305E87" w:rsidP="00994D4A">
          <w:pPr>
            <w:pStyle w:val="BodyText"/>
            <w:numPr>
              <w:ilvl w:val="0"/>
              <w:numId w:val="13"/>
            </w:numPr>
            <w:rPr>
              <w:sz w:val="24"/>
              <w:szCs w:val="24"/>
            </w:rPr>
          </w:pPr>
          <w:r w:rsidRPr="00994D4A">
            <w:rPr>
              <w:sz w:val="24"/>
              <w:szCs w:val="24"/>
            </w:rPr>
            <w:t>Founder member of Interact Rotary Club</w:t>
          </w:r>
        </w:p>
        <w:p w14:paraId="34E72E6D" w14:textId="77777777" w:rsidR="004A242A" w:rsidRPr="00994D4A" w:rsidRDefault="00305E87" w:rsidP="00994D4A">
          <w:pPr>
            <w:pStyle w:val="BodyText"/>
            <w:numPr>
              <w:ilvl w:val="0"/>
              <w:numId w:val="13"/>
            </w:numPr>
            <w:rPr>
              <w:sz w:val="24"/>
              <w:szCs w:val="24"/>
            </w:rPr>
          </w:pPr>
          <w:r w:rsidRPr="00994D4A">
            <w:rPr>
              <w:sz w:val="24"/>
              <w:szCs w:val="24"/>
            </w:rPr>
            <w:t>Graduated with a 3.78 cumulative GPA</w:t>
          </w:r>
        </w:p>
      </w:sdtContent>
    </w:sdt>
    <w:p w14:paraId="23ECDC86" w14:textId="1331CA74" w:rsidR="004A242A" w:rsidRPr="00994D4A" w:rsidRDefault="00913ADC" w:rsidP="004A242A">
      <w:pPr>
        <w:pStyle w:val="Heading2"/>
        <w:rPr>
          <w:sz w:val="24"/>
          <w:szCs w:val="24"/>
        </w:rPr>
      </w:pPr>
      <w:sdt>
        <w:sdtPr>
          <w:rPr>
            <w:sz w:val="24"/>
            <w:szCs w:val="24"/>
          </w:rPr>
          <w:id w:val="9459752"/>
          <w:placeholder>
            <w:docPart w:val="18F17DD69DF22B44A8BDAADF8E911BA3"/>
          </w:placeholder>
        </w:sdtPr>
        <w:sdtEndPr/>
        <w:sdtContent>
          <w:r w:rsidR="00305E87" w:rsidRPr="00994D4A">
            <w:rPr>
              <w:sz w:val="24"/>
              <w:szCs w:val="24"/>
            </w:rPr>
            <w:t>Louisiana State University- Baton Rouge, LA</w:t>
          </w:r>
        </w:sdtContent>
      </w:sdt>
      <w:r w:rsidR="004A242A" w:rsidRPr="00994D4A">
        <w:rPr>
          <w:sz w:val="24"/>
          <w:szCs w:val="24"/>
        </w:rPr>
        <w:tab/>
      </w:r>
      <w:r w:rsidR="00D84B5A">
        <w:rPr>
          <w:sz w:val="24"/>
          <w:szCs w:val="24"/>
        </w:rPr>
        <w:t>8/</w:t>
      </w:r>
      <w:r w:rsidR="00305E87" w:rsidRPr="00994D4A">
        <w:rPr>
          <w:sz w:val="24"/>
          <w:szCs w:val="24"/>
        </w:rPr>
        <w:t>2011-</w:t>
      </w:r>
      <w:r w:rsidR="00D84B5A">
        <w:rPr>
          <w:sz w:val="24"/>
          <w:szCs w:val="24"/>
        </w:rPr>
        <w:t>12/2014</w:t>
      </w:r>
    </w:p>
    <w:sdt>
      <w:sdtPr>
        <w:rPr>
          <w:sz w:val="24"/>
          <w:szCs w:val="24"/>
        </w:rPr>
        <w:id w:val="9459753"/>
        <w:placeholder>
          <w:docPart w:val="8508F3A173F49645B7FC36A48577A11F"/>
        </w:placeholder>
      </w:sdtPr>
      <w:sdtEndPr>
        <w:rPr>
          <w:sz w:val="20"/>
          <w:szCs w:val="22"/>
        </w:rPr>
      </w:sdtEndPr>
      <w:sdtContent>
        <w:p w14:paraId="50D4BAC0" w14:textId="77777777" w:rsidR="0056477C" w:rsidRDefault="0056477C" w:rsidP="004A242A">
          <w:pPr>
            <w:rPr>
              <w:sz w:val="24"/>
              <w:szCs w:val="24"/>
            </w:rPr>
          </w:pPr>
          <w:r w:rsidRPr="00994D4A">
            <w:rPr>
              <w:sz w:val="24"/>
              <w:szCs w:val="24"/>
            </w:rPr>
            <w:t>Currently in the process of completing a bachelors degree in Communication Studies with concentrations in Public Relations and Marketing</w:t>
          </w:r>
        </w:p>
        <w:p w14:paraId="6B5EEAF3" w14:textId="77777777" w:rsidR="006B1C80" w:rsidRPr="00994D4A" w:rsidRDefault="006B1C80" w:rsidP="004A242A">
          <w:pPr>
            <w:rPr>
              <w:sz w:val="24"/>
              <w:szCs w:val="24"/>
            </w:rPr>
          </w:pPr>
        </w:p>
        <w:p w14:paraId="76FC160A" w14:textId="70D3FA6C" w:rsidR="00F14672" w:rsidRDefault="00F14672" w:rsidP="00F14672">
          <w:pPr>
            <w:pStyle w:val="ListParagraph"/>
            <w:numPr>
              <w:ilvl w:val="0"/>
              <w:numId w:val="15"/>
            </w:numPr>
            <w:spacing w:line="360" w:lineRule="auto"/>
            <w:rPr>
              <w:sz w:val="24"/>
              <w:szCs w:val="24"/>
            </w:rPr>
          </w:pPr>
          <w:r>
            <w:rPr>
              <w:sz w:val="24"/>
              <w:szCs w:val="24"/>
            </w:rPr>
            <w:t>President of the LSU Deaf and Hard of Hearing club</w:t>
          </w:r>
        </w:p>
        <w:p w14:paraId="7728BC7D" w14:textId="02CB4C19" w:rsidR="00F14672" w:rsidRPr="00F14672" w:rsidRDefault="00F14672" w:rsidP="00F14672">
          <w:pPr>
            <w:pStyle w:val="ListParagraph"/>
            <w:numPr>
              <w:ilvl w:val="0"/>
              <w:numId w:val="15"/>
            </w:numPr>
            <w:spacing w:line="360" w:lineRule="auto"/>
            <w:rPr>
              <w:sz w:val="24"/>
              <w:szCs w:val="24"/>
            </w:rPr>
          </w:pPr>
          <w:r w:rsidRPr="00994D4A">
            <w:rPr>
              <w:sz w:val="24"/>
              <w:szCs w:val="24"/>
            </w:rPr>
            <w:t>Member of Kappa Alpha Theta, Delta Kappa chapter</w:t>
          </w:r>
        </w:p>
        <w:p w14:paraId="1647923A" w14:textId="2054C1DB" w:rsidR="0056477C" w:rsidRPr="00994D4A" w:rsidRDefault="0056477C" w:rsidP="00994D4A">
          <w:pPr>
            <w:pStyle w:val="ListParagraph"/>
            <w:numPr>
              <w:ilvl w:val="0"/>
              <w:numId w:val="15"/>
            </w:numPr>
            <w:spacing w:line="360" w:lineRule="auto"/>
            <w:rPr>
              <w:sz w:val="24"/>
              <w:szCs w:val="24"/>
            </w:rPr>
          </w:pPr>
          <w:r w:rsidRPr="00994D4A">
            <w:rPr>
              <w:sz w:val="24"/>
              <w:szCs w:val="24"/>
            </w:rPr>
            <w:t xml:space="preserve">Active Member of the Louisiana School for the Deaf </w:t>
          </w:r>
          <w:r w:rsidR="00616052">
            <w:rPr>
              <w:sz w:val="24"/>
              <w:szCs w:val="24"/>
            </w:rPr>
            <w:t>Advisory</w:t>
          </w:r>
          <w:r w:rsidRPr="00994D4A">
            <w:rPr>
              <w:sz w:val="24"/>
              <w:szCs w:val="24"/>
            </w:rPr>
            <w:t xml:space="preserve"> Board</w:t>
          </w:r>
        </w:p>
        <w:p w14:paraId="1CFA5E6D" w14:textId="77777777" w:rsidR="00F14672" w:rsidRDefault="0056477C" w:rsidP="00994D4A">
          <w:pPr>
            <w:pStyle w:val="ListParagraph"/>
            <w:numPr>
              <w:ilvl w:val="0"/>
              <w:numId w:val="15"/>
            </w:numPr>
            <w:spacing w:line="360" w:lineRule="auto"/>
            <w:rPr>
              <w:sz w:val="24"/>
              <w:szCs w:val="24"/>
            </w:rPr>
          </w:pPr>
          <w:r w:rsidRPr="00994D4A">
            <w:rPr>
              <w:sz w:val="24"/>
              <w:szCs w:val="24"/>
            </w:rPr>
            <w:t xml:space="preserve">Member of PRSSA LSU </w:t>
          </w:r>
        </w:p>
        <w:p w14:paraId="7FD609FD" w14:textId="514A2632" w:rsidR="00F14672" w:rsidRPr="00994D4A" w:rsidRDefault="00F14672" w:rsidP="00F14672">
          <w:pPr>
            <w:pStyle w:val="Heading1"/>
            <w:rPr>
              <w:sz w:val="32"/>
              <w:szCs w:val="32"/>
            </w:rPr>
          </w:pPr>
          <w:r>
            <w:rPr>
              <w:sz w:val="32"/>
              <w:szCs w:val="32"/>
            </w:rPr>
            <w:t xml:space="preserve">Volunteer </w:t>
          </w:r>
          <w:r w:rsidRPr="00994D4A">
            <w:rPr>
              <w:sz w:val="32"/>
              <w:szCs w:val="32"/>
            </w:rPr>
            <w:t>Experience</w:t>
          </w:r>
        </w:p>
        <w:p w14:paraId="53F498C3" w14:textId="129CA573" w:rsidR="00F14672" w:rsidRPr="00E028E3" w:rsidRDefault="00E028E3" w:rsidP="00E028E3">
          <w:pPr>
            <w:spacing w:line="360" w:lineRule="auto"/>
            <w:rPr>
              <w:b/>
              <w:sz w:val="24"/>
              <w:szCs w:val="24"/>
            </w:rPr>
          </w:pPr>
          <w:r>
            <w:rPr>
              <w:b/>
              <w:sz w:val="24"/>
              <w:szCs w:val="24"/>
            </w:rPr>
            <w:t>CASA- Baton Rouge, LA</w:t>
          </w:r>
        </w:p>
        <w:p w14:paraId="18D5471D" w14:textId="6B1F766A" w:rsidR="00F14672" w:rsidRDefault="00FC17ED" w:rsidP="00E028E3">
          <w:pPr>
            <w:pStyle w:val="ListParagraph"/>
            <w:numPr>
              <w:ilvl w:val="0"/>
              <w:numId w:val="18"/>
            </w:numPr>
            <w:spacing w:line="360" w:lineRule="auto"/>
            <w:rPr>
              <w:sz w:val="24"/>
              <w:szCs w:val="24"/>
            </w:rPr>
          </w:pPr>
          <w:r>
            <w:rPr>
              <w:sz w:val="24"/>
              <w:szCs w:val="24"/>
            </w:rPr>
            <w:t>CASA</w:t>
          </w:r>
          <w:r w:rsidRPr="00E028E3">
            <w:rPr>
              <w:sz w:val="24"/>
              <w:szCs w:val="24"/>
            </w:rPr>
            <w:t xml:space="preserve"> </w:t>
          </w:r>
          <w:r>
            <w:rPr>
              <w:sz w:val="24"/>
              <w:szCs w:val="24"/>
            </w:rPr>
            <w:t xml:space="preserve">- </w:t>
          </w:r>
          <w:r w:rsidR="00F14672" w:rsidRPr="00E028E3">
            <w:rPr>
              <w:sz w:val="24"/>
              <w:szCs w:val="24"/>
            </w:rPr>
            <w:t xml:space="preserve">Court Appointed Special Advocates </w:t>
          </w:r>
        </w:p>
        <w:p w14:paraId="50DB229C" w14:textId="6E34D1B7" w:rsidR="00FC17ED" w:rsidRPr="00E028E3" w:rsidRDefault="00FC17ED" w:rsidP="00E028E3">
          <w:pPr>
            <w:pStyle w:val="ListParagraph"/>
            <w:numPr>
              <w:ilvl w:val="0"/>
              <w:numId w:val="18"/>
            </w:numPr>
            <w:spacing w:line="360" w:lineRule="auto"/>
            <w:rPr>
              <w:sz w:val="24"/>
              <w:szCs w:val="24"/>
            </w:rPr>
          </w:pPr>
          <w:r>
            <w:rPr>
              <w:sz w:val="24"/>
              <w:szCs w:val="24"/>
            </w:rPr>
            <w:t>Sunrise at Siegen – Assisted Living</w:t>
          </w:r>
        </w:p>
        <w:p w14:paraId="52C183D3" w14:textId="0B224D11" w:rsidR="0056477C" w:rsidRPr="00E028E3" w:rsidRDefault="00913ADC" w:rsidP="00130F61">
          <w:pPr>
            <w:pStyle w:val="ListParagraph"/>
            <w:spacing w:line="360" w:lineRule="auto"/>
            <w:rPr>
              <w:sz w:val="24"/>
              <w:szCs w:val="24"/>
            </w:rPr>
          </w:pPr>
        </w:p>
      </w:sdtContent>
    </w:sdt>
    <w:p w14:paraId="64EB1DCD" w14:textId="6C360767" w:rsidR="00F015DE" w:rsidRDefault="00F015DE" w:rsidP="004B2DD3">
      <w:pPr>
        <w:pStyle w:val="ListParagraph"/>
        <w:spacing w:line="360" w:lineRule="auto"/>
        <w:rPr>
          <w:sz w:val="24"/>
          <w:szCs w:val="24"/>
        </w:rPr>
      </w:pPr>
    </w:p>
    <w:p w14:paraId="4DCB1BF0" w14:textId="77777777" w:rsidR="00913ADC" w:rsidRDefault="00913ADC" w:rsidP="004B2DD3">
      <w:pPr>
        <w:pStyle w:val="ListParagraph"/>
        <w:spacing w:line="360" w:lineRule="auto"/>
        <w:rPr>
          <w:sz w:val="24"/>
          <w:szCs w:val="24"/>
        </w:rPr>
      </w:pPr>
    </w:p>
    <w:p w14:paraId="03FBABDF" w14:textId="77777777" w:rsidR="00913ADC" w:rsidRDefault="00913ADC" w:rsidP="004B2DD3">
      <w:pPr>
        <w:pStyle w:val="ListParagraph"/>
        <w:spacing w:line="360" w:lineRule="auto"/>
        <w:rPr>
          <w:sz w:val="24"/>
          <w:szCs w:val="24"/>
        </w:rPr>
      </w:pPr>
    </w:p>
    <w:p w14:paraId="68FD29C7" w14:textId="77777777" w:rsidR="00913ADC" w:rsidRDefault="00913ADC" w:rsidP="004B2DD3">
      <w:pPr>
        <w:pStyle w:val="ListParagraph"/>
        <w:spacing w:line="360" w:lineRule="auto"/>
        <w:rPr>
          <w:sz w:val="24"/>
          <w:szCs w:val="24"/>
        </w:rPr>
      </w:pPr>
    </w:p>
    <w:p w14:paraId="5338B818" w14:textId="77777777" w:rsidR="00913ADC" w:rsidRDefault="00913ADC" w:rsidP="004B2DD3">
      <w:pPr>
        <w:pStyle w:val="ListParagraph"/>
        <w:spacing w:line="360" w:lineRule="auto"/>
        <w:rPr>
          <w:sz w:val="24"/>
          <w:szCs w:val="24"/>
        </w:rPr>
      </w:pPr>
    </w:p>
    <w:p w14:paraId="41FB53C6" w14:textId="77777777" w:rsidR="00913ADC" w:rsidRDefault="00913ADC" w:rsidP="004B2DD3">
      <w:pPr>
        <w:pStyle w:val="ListParagraph"/>
        <w:spacing w:line="360" w:lineRule="auto"/>
        <w:rPr>
          <w:sz w:val="24"/>
          <w:szCs w:val="24"/>
        </w:rPr>
      </w:pPr>
    </w:p>
    <w:p w14:paraId="61C9B1B6" w14:textId="77777777" w:rsidR="00913ADC" w:rsidRDefault="00913ADC" w:rsidP="004B2DD3">
      <w:pPr>
        <w:pStyle w:val="ListParagraph"/>
        <w:spacing w:line="360" w:lineRule="auto"/>
        <w:rPr>
          <w:sz w:val="24"/>
          <w:szCs w:val="24"/>
        </w:rPr>
      </w:pPr>
    </w:p>
    <w:p w14:paraId="11B38AB5" w14:textId="77777777" w:rsidR="00913ADC" w:rsidRDefault="00913ADC" w:rsidP="004B2DD3">
      <w:pPr>
        <w:pStyle w:val="ListParagraph"/>
        <w:spacing w:line="360" w:lineRule="auto"/>
        <w:rPr>
          <w:sz w:val="24"/>
          <w:szCs w:val="24"/>
        </w:rPr>
      </w:pPr>
    </w:p>
    <w:p w14:paraId="2FDCF156" w14:textId="77777777" w:rsidR="00913ADC" w:rsidRDefault="00913ADC" w:rsidP="004B2DD3">
      <w:pPr>
        <w:pStyle w:val="ListParagraph"/>
        <w:spacing w:line="360" w:lineRule="auto"/>
        <w:rPr>
          <w:sz w:val="24"/>
          <w:szCs w:val="24"/>
        </w:rPr>
      </w:pPr>
    </w:p>
    <w:p w14:paraId="6556B97D" w14:textId="77777777" w:rsidR="00913ADC" w:rsidRDefault="00913ADC" w:rsidP="004B2DD3">
      <w:pPr>
        <w:pStyle w:val="ListParagraph"/>
        <w:spacing w:line="360" w:lineRule="auto"/>
        <w:rPr>
          <w:sz w:val="24"/>
          <w:szCs w:val="24"/>
        </w:rPr>
      </w:pPr>
    </w:p>
    <w:p w14:paraId="55A890D8" w14:textId="77777777" w:rsidR="00913ADC" w:rsidRPr="00284179" w:rsidRDefault="00913ADC" w:rsidP="00913ADC">
      <w:pPr>
        <w:pStyle w:val="NoSpacing"/>
        <w:rPr>
          <w:rFonts w:cs="Times New Roman"/>
          <w:color w:val="000000" w:themeColor="text1"/>
          <w:sz w:val="28"/>
          <w:szCs w:val="28"/>
        </w:rPr>
      </w:pPr>
      <w:r w:rsidRPr="00284179">
        <w:rPr>
          <w:rFonts w:cs="Times New Roman"/>
          <w:color w:val="000000" w:themeColor="text1"/>
          <w:sz w:val="28"/>
          <w:szCs w:val="28"/>
        </w:rPr>
        <w:t>Samantha E. Sherwood</w:t>
      </w:r>
    </w:p>
    <w:p w14:paraId="3EC9987E" w14:textId="77777777" w:rsidR="00913ADC" w:rsidRPr="00284179" w:rsidRDefault="00913ADC" w:rsidP="00913ADC">
      <w:pPr>
        <w:pStyle w:val="NoSpacing"/>
        <w:rPr>
          <w:rFonts w:cs="Times New Roman"/>
          <w:color w:val="000000" w:themeColor="text1"/>
          <w:sz w:val="28"/>
          <w:szCs w:val="28"/>
        </w:rPr>
      </w:pPr>
      <w:r w:rsidRPr="00284179">
        <w:rPr>
          <w:rFonts w:cs="Times New Roman"/>
          <w:color w:val="000000" w:themeColor="text1"/>
          <w:sz w:val="28"/>
          <w:szCs w:val="28"/>
        </w:rPr>
        <w:t xml:space="preserve">Baton Rouge, La. 70820 </w:t>
      </w:r>
    </w:p>
    <w:p w14:paraId="56EBF470" w14:textId="77777777" w:rsidR="00913ADC" w:rsidRPr="00284179" w:rsidRDefault="00913ADC" w:rsidP="00913ADC">
      <w:pPr>
        <w:pStyle w:val="NoSpacing"/>
        <w:rPr>
          <w:rFonts w:cs="Times New Roman"/>
          <w:color w:val="000000" w:themeColor="text1"/>
          <w:sz w:val="28"/>
          <w:szCs w:val="28"/>
        </w:rPr>
      </w:pPr>
      <w:r w:rsidRPr="00284179">
        <w:rPr>
          <w:rFonts w:cs="Times New Roman"/>
          <w:color w:val="000000" w:themeColor="text1"/>
          <w:sz w:val="28"/>
          <w:szCs w:val="28"/>
        </w:rPr>
        <w:t>214-206-7611</w:t>
      </w:r>
    </w:p>
    <w:p w14:paraId="350D3E49" w14:textId="77777777" w:rsidR="00913ADC" w:rsidRPr="00284179" w:rsidRDefault="00913ADC" w:rsidP="00913ADC">
      <w:pPr>
        <w:pStyle w:val="NoSpacing"/>
        <w:rPr>
          <w:rFonts w:cs="Times New Roman"/>
          <w:sz w:val="28"/>
          <w:szCs w:val="28"/>
        </w:rPr>
      </w:pPr>
      <w:hyperlink r:id="rId9" w:history="1">
        <w:r w:rsidRPr="00284179">
          <w:rPr>
            <w:rStyle w:val="Hyperlink"/>
            <w:rFonts w:cs="Times New Roman"/>
            <w:sz w:val="28"/>
            <w:szCs w:val="28"/>
          </w:rPr>
          <w:t>Ssherw1@lsu.edu</w:t>
        </w:r>
      </w:hyperlink>
    </w:p>
    <w:p w14:paraId="581B48F1" w14:textId="77777777" w:rsidR="00913ADC" w:rsidRPr="00284179" w:rsidRDefault="00913ADC" w:rsidP="00913ADC">
      <w:pPr>
        <w:pStyle w:val="NoSpacing"/>
        <w:rPr>
          <w:rFonts w:cs="Times New Roman"/>
          <w:sz w:val="28"/>
          <w:szCs w:val="28"/>
        </w:rPr>
      </w:pPr>
    </w:p>
    <w:p w14:paraId="29CA17E6" w14:textId="77777777" w:rsidR="00913ADC" w:rsidRPr="00284179" w:rsidRDefault="00913ADC" w:rsidP="00913ADC">
      <w:pPr>
        <w:pStyle w:val="NoSpacing"/>
        <w:rPr>
          <w:rFonts w:cs="Times New Roman"/>
          <w:sz w:val="28"/>
          <w:szCs w:val="28"/>
        </w:rPr>
      </w:pPr>
    </w:p>
    <w:p w14:paraId="49039DEF" w14:textId="77777777" w:rsidR="00913ADC" w:rsidRPr="00284179" w:rsidRDefault="00913ADC" w:rsidP="00913ADC">
      <w:pPr>
        <w:pStyle w:val="NoSpacing"/>
        <w:rPr>
          <w:rFonts w:cs="Times New Roman"/>
          <w:sz w:val="28"/>
          <w:szCs w:val="28"/>
        </w:rPr>
      </w:pPr>
      <w:r>
        <w:rPr>
          <w:rFonts w:cs="Times New Roman"/>
          <w:sz w:val="28"/>
          <w:szCs w:val="28"/>
        </w:rPr>
        <w:t xml:space="preserve">I am senior </w:t>
      </w:r>
      <w:r w:rsidRPr="00284179">
        <w:rPr>
          <w:rFonts w:cs="Times New Roman"/>
          <w:sz w:val="28"/>
          <w:szCs w:val="28"/>
        </w:rPr>
        <w:t xml:space="preserve">at Louisiana State University </w:t>
      </w:r>
      <w:r>
        <w:rPr>
          <w:rFonts w:cs="Times New Roman"/>
          <w:sz w:val="28"/>
          <w:szCs w:val="28"/>
        </w:rPr>
        <w:t>graduating a semester early in December 2014. I will obtain a bachelors degree</w:t>
      </w:r>
      <w:r w:rsidRPr="00284179">
        <w:rPr>
          <w:rFonts w:cs="Times New Roman"/>
          <w:sz w:val="28"/>
          <w:szCs w:val="28"/>
        </w:rPr>
        <w:t xml:space="preserve"> in Communication Studies with concentrations in Marketing and Public Relations. I have </w:t>
      </w:r>
      <w:r>
        <w:rPr>
          <w:rFonts w:cs="Times New Roman"/>
          <w:sz w:val="28"/>
          <w:szCs w:val="28"/>
        </w:rPr>
        <w:t xml:space="preserve">over a year of marketing communications, advertising, and brand promoting </w:t>
      </w:r>
      <w:r w:rsidRPr="00284179">
        <w:rPr>
          <w:rFonts w:cs="Times New Roman"/>
          <w:sz w:val="28"/>
          <w:szCs w:val="28"/>
        </w:rPr>
        <w:t>experience</w:t>
      </w:r>
      <w:r>
        <w:rPr>
          <w:rFonts w:cs="Times New Roman"/>
          <w:sz w:val="28"/>
          <w:szCs w:val="28"/>
        </w:rPr>
        <w:t xml:space="preserve">. </w:t>
      </w:r>
      <w:r w:rsidRPr="00284179">
        <w:rPr>
          <w:rFonts w:cs="Times New Roman"/>
          <w:sz w:val="28"/>
          <w:szCs w:val="28"/>
        </w:rPr>
        <w:t>It is with great enthusiasm that I am appl</w:t>
      </w:r>
      <w:r>
        <w:rPr>
          <w:rFonts w:cs="Times New Roman"/>
          <w:sz w:val="28"/>
          <w:szCs w:val="28"/>
        </w:rPr>
        <w:t xml:space="preserve">ying for a position with your company. </w:t>
      </w:r>
    </w:p>
    <w:p w14:paraId="2ACEA953" w14:textId="77777777" w:rsidR="00913ADC" w:rsidRPr="00284179" w:rsidRDefault="00913ADC" w:rsidP="00913ADC">
      <w:pPr>
        <w:pStyle w:val="NoSpacing"/>
        <w:rPr>
          <w:rFonts w:cs="Times New Roman"/>
          <w:sz w:val="28"/>
          <w:szCs w:val="28"/>
        </w:rPr>
      </w:pPr>
    </w:p>
    <w:p w14:paraId="5542A447" w14:textId="77777777" w:rsidR="00913ADC" w:rsidRPr="00284179" w:rsidRDefault="00913ADC" w:rsidP="00913ADC">
      <w:pPr>
        <w:pStyle w:val="NoSpacing"/>
        <w:rPr>
          <w:rFonts w:eastAsia="Times New Roman" w:cs="Times New Roman"/>
          <w:color w:val="000000" w:themeColor="text1"/>
          <w:sz w:val="28"/>
          <w:szCs w:val="28"/>
        </w:rPr>
      </w:pPr>
      <w:r w:rsidRPr="00284179">
        <w:rPr>
          <w:rFonts w:cs="Times New Roman"/>
          <w:sz w:val="28"/>
          <w:szCs w:val="28"/>
        </w:rPr>
        <w:t>As you will note on the attached resume, the extent of my expertise covers a wide range of responsibilities. I am hard working, a dedicated leader and an enthusiastic team member.</w:t>
      </w:r>
      <w:r>
        <w:rPr>
          <w:rFonts w:cs="Times New Roman"/>
          <w:sz w:val="28"/>
          <w:szCs w:val="28"/>
        </w:rPr>
        <w:t xml:space="preserve"> </w:t>
      </w:r>
      <w:r w:rsidRPr="00284179">
        <w:rPr>
          <w:rFonts w:eastAsia="Times New Roman" w:cs="Times New Roman"/>
          <w:color w:val="000000" w:themeColor="text1"/>
          <w:sz w:val="28"/>
          <w:szCs w:val="28"/>
        </w:rPr>
        <w:t>I have learned the importance of working as a team player and how to overcome adversity by b</w:t>
      </w:r>
      <w:r>
        <w:rPr>
          <w:color w:val="000000" w:themeColor="text1"/>
          <w:sz w:val="28"/>
          <w:szCs w:val="28"/>
        </w:rPr>
        <w:t xml:space="preserve">alancing school, </w:t>
      </w:r>
      <w:r w:rsidRPr="00284179">
        <w:rPr>
          <w:color w:val="000000" w:themeColor="text1"/>
          <w:sz w:val="28"/>
          <w:szCs w:val="28"/>
        </w:rPr>
        <w:t>work</w:t>
      </w:r>
      <w:r>
        <w:rPr>
          <w:color w:val="000000" w:themeColor="text1"/>
          <w:sz w:val="28"/>
          <w:szCs w:val="28"/>
        </w:rPr>
        <w:t>, and a variety of student organizations</w:t>
      </w:r>
      <w:r w:rsidRPr="00284179">
        <w:rPr>
          <w:color w:val="000000" w:themeColor="text1"/>
          <w:sz w:val="28"/>
          <w:szCs w:val="28"/>
        </w:rPr>
        <w:t>. It has been a constant challenge and has taught me many valuable lessons about time management, planning, and self-motivation</w:t>
      </w:r>
      <w:r w:rsidRPr="00284179">
        <w:rPr>
          <w:rFonts w:eastAsia="Times New Roman" w:cs="Times New Roman"/>
          <w:color w:val="000000" w:themeColor="text1"/>
          <w:sz w:val="28"/>
          <w:szCs w:val="28"/>
        </w:rPr>
        <w:t xml:space="preserve">. I know what it takes to be successful. </w:t>
      </w:r>
      <w:r>
        <w:rPr>
          <w:rFonts w:cs="Times New Roman"/>
          <w:sz w:val="28"/>
          <w:szCs w:val="28"/>
        </w:rPr>
        <w:t xml:space="preserve">I believe being newly out of college gives me a fresh perspective and along with an innovative edge compared to other applicants.  </w:t>
      </w:r>
      <w:r w:rsidRPr="00284179">
        <w:rPr>
          <w:rFonts w:eastAsia="Times New Roman" w:cs="Times New Roman"/>
          <w:color w:val="000000" w:themeColor="text1"/>
          <w:sz w:val="28"/>
          <w:szCs w:val="28"/>
        </w:rPr>
        <w:t xml:space="preserve">A personal interview would allow me to demonstrate my talents and I look forward to the challenge of surpassing your expectations.  </w:t>
      </w:r>
    </w:p>
    <w:p w14:paraId="78A50A70" w14:textId="77777777" w:rsidR="00913ADC" w:rsidRPr="00284179" w:rsidRDefault="00913ADC" w:rsidP="00913ADC">
      <w:pPr>
        <w:shd w:val="clear" w:color="auto" w:fill="FFFFFF"/>
        <w:spacing w:line="300" w:lineRule="atLeast"/>
        <w:rPr>
          <w:rFonts w:eastAsia="Times New Roman" w:cs="Times New Roman"/>
          <w:color w:val="000000" w:themeColor="text1"/>
          <w:sz w:val="28"/>
          <w:szCs w:val="28"/>
        </w:rPr>
      </w:pPr>
    </w:p>
    <w:p w14:paraId="6E8E51F0" w14:textId="77777777" w:rsidR="00913ADC" w:rsidRDefault="00913ADC" w:rsidP="00913ADC">
      <w:pPr>
        <w:shd w:val="clear" w:color="auto" w:fill="FFFFFF"/>
        <w:spacing w:line="300" w:lineRule="atLeast"/>
        <w:rPr>
          <w:rFonts w:eastAsia="Times New Roman" w:cs="Times New Roman"/>
          <w:color w:val="000000" w:themeColor="text1"/>
          <w:sz w:val="28"/>
          <w:szCs w:val="28"/>
        </w:rPr>
      </w:pPr>
      <w:r w:rsidRPr="00284179">
        <w:rPr>
          <w:rFonts w:eastAsia="Times New Roman" w:cs="Times New Roman"/>
          <w:color w:val="000000" w:themeColor="text1"/>
          <w:sz w:val="28"/>
          <w:szCs w:val="28"/>
        </w:rPr>
        <w:t xml:space="preserve">Sincerely, </w:t>
      </w:r>
    </w:p>
    <w:p w14:paraId="64EA49B7" w14:textId="77777777" w:rsidR="00913ADC" w:rsidRPr="00284179" w:rsidRDefault="00913ADC" w:rsidP="00913ADC">
      <w:pPr>
        <w:shd w:val="clear" w:color="auto" w:fill="FFFFFF"/>
        <w:spacing w:line="300" w:lineRule="atLeast"/>
        <w:rPr>
          <w:rFonts w:eastAsia="Times New Roman" w:cs="Times New Roman"/>
          <w:color w:val="000000" w:themeColor="text1"/>
          <w:sz w:val="28"/>
          <w:szCs w:val="28"/>
        </w:rPr>
      </w:pPr>
    </w:p>
    <w:p w14:paraId="0B1AD01E" w14:textId="77777777" w:rsidR="00913ADC" w:rsidRDefault="00913ADC" w:rsidP="00913ADC">
      <w:pPr>
        <w:shd w:val="clear" w:color="auto" w:fill="FFFFFF"/>
        <w:spacing w:line="300" w:lineRule="atLeast"/>
        <w:rPr>
          <w:rFonts w:eastAsia="Times New Roman" w:cs="Times New Roman"/>
          <w:color w:val="000000" w:themeColor="text1"/>
          <w:sz w:val="28"/>
          <w:szCs w:val="28"/>
        </w:rPr>
      </w:pPr>
      <w:r w:rsidRPr="00284179">
        <w:rPr>
          <w:rFonts w:eastAsia="Times New Roman" w:cs="Times New Roman"/>
          <w:color w:val="000000" w:themeColor="text1"/>
          <w:sz w:val="28"/>
          <w:szCs w:val="28"/>
        </w:rPr>
        <w:t>Samantha E. Sherwood</w:t>
      </w:r>
    </w:p>
    <w:p w14:paraId="4B16E2FA" w14:textId="77777777" w:rsidR="00913ADC" w:rsidRPr="00994D4A" w:rsidRDefault="00913ADC" w:rsidP="004B2DD3">
      <w:pPr>
        <w:pStyle w:val="ListParagraph"/>
        <w:spacing w:line="360" w:lineRule="auto"/>
        <w:rPr>
          <w:sz w:val="24"/>
          <w:szCs w:val="24"/>
        </w:rPr>
      </w:pPr>
      <w:bookmarkStart w:id="0" w:name="_GoBack"/>
      <w:bookmarkEnd w:id="0"/>
    </w:p>
    <w:sectPr w:rsidR="00913ADC" w:rsidRPr="00994D4A" w:rsidSect="00F015DE">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9BFC8" w14:textId="77777777" w:rsidR="00C933DC" w:rsidRDefault="00C933DC">
      <w:r>
        <w:separator/>
      </w:r>
    </w:p>
  </w:endnote>
  <w:endnote w:type="continuationSeparator" w:id="0">
    <w:p w14:paraId="18B2590F" w14:textId="77777777" w:rsidR="00C933DC" w:rsidRDefault="00C93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32DBF" w14:textId="77777777" w:rsidR="00C933DC" w:rsidRDefault="00C933DC">
      <w:r>
        <w:separator/>
      </w:r>
    </w:p>
  </w:footnote>
  <w:footnote w:type="continuationSeparator" w:id="0">
    <w:p w14:paraId="15A8CFCB" w14:textId="77777777" w:rsidR="00C933DC" w:rsidRDefault="00C933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45"/>
    </w:tblGrid>
    <w:tr w:rsidR="00E028E3" w14:paraId="198DF62A" w14:textId="77777777" w:rsidTr="00E028E3">
      <w:trPr>
        <w:trHeight w:val="364"/>
      </w:trPr>
      <w:tc>
        <w:tcPr>
          <w:tcW w:w="445" w:type="dxa"/>
          <w:vAlign w:val="center"/>
        </w:tcPr>
        <w:p w14:paraId="1DFF4401" w14:textId="77777777" w:rsidR="00E028E3" w:rsidRDefault="00E028E3"/>
      </w:tc>
    </w:tr>
  </w:tbl>
  <w:p w14:paraId="762959F5" w14:textId="77777777" w:rsidR="00C933DC" w:rsidRDefault="00C933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B04D77"/>
    <w:multiLevelType w:val="hybridMultilevel"/>
    <w:tmpl w:val="0F58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9225D"/>
    <w:multiLevelType w:val="hybridMultilevel"/>
    <w:tmpl w:val="3F32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7D3ED1"/>
    <w:multiLevelType w:val="hybridMultilevel"/>
    <w:tmpl w:val="21CE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762C2"/>
    <w:multiLevelType w:val="hybridMultilevel"/>
    <w:tmpl w:val="13B8D8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1603231"/>
    <w:multiLevelType w:val="hybridMultilevel"/>
    <w:tmpl w:val="6998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C177A"/>
    <w:multiLevelType w:val="hybridMultilevel"/>
    <w:tmpl w:val="65E0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B316B1"/>
    <w:multiLevelType w:val="hybridMultilevel"/>
    <w:tmpl w:val="522A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142651"/>
    <w:multiLevelType w:val="hybridMultilevel"/>
    <w:tmpl w:val="53A67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4"/>
  </w:num>
  <w:num w:numId="14">
    <w:abstractNumId w:val="10"/>
  </w:num>
  <w:num w:numId="15">
    <w:abstractNumId w:val="12"/>
  </w:num>
  <w:num w:numId="16">
    <w:abstractNumId w:val="13"/>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A242A"/>
    <w:rsid w:val="000201D0"/>
    <w:rsid w:val="00096480"/>
    <w:rsid w:val="000B233E"/>
    <w:rsid w:val="000F7520"/>
    <w:rsid w:val="00130F61"/>
    <w:rsid w:val="001F21FF"/>
    <w:rsid w:val="002B4AF0"/>
    <w:rsid w:val="00305E87"/>
    <w:rsid w:val="003E00E3"/>
    <w:rsid w:val="00437BEB"/>
    <w:rsid w:val="004A242A"/>
    <w:rsid w:val="004B2DD3"/>
    <w:rsid w:val="0056477C"/>
    <w:rsid w:val="005820AE"/>
    <w:rsid w:val="005C0653"/>
    <w:rsid w:val="00616052"/>
    <w:rsid w:val="006859B2"/>
    <w:rsid w:val="006B1C80"/>
    <w:rsid w:val="0078650F"/>
    <w:rsid w:val="008118CC"/>
    <w:rsid w:val="00913ADC"/>
    <w:rsid w:val="00994D4A"/>
    <w:rsid w:val="00995900"/>
    <w:rsid w:val="009A1CC2"/>
    <w:rsid w:val="00BA551E"/>
    <w:rsid w:val="00BC1D99"/>
    <w:rsid w:val="00C933DC"/>
    <w:rsid w:val="00CA03BF"/>
    <w:rsid w:val="00CC1A3A"/>
    <w:rsid w:val="00D516FC"/>
    <w:rsid w:val="00D84B5A"/>
    <w:rsid w:val="00DA49E5"/>
    <w:rsid w:val="00E028E3"/>
    <w:rsid w:val="00F015DE"/>
    <w:rsid w:val="00F14672"/>
    <w:rsid w:val="00FC1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3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uiPriority w:val="1"/>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913ADC"/>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uiPriority w:val="1"/>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913ADC"/>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Ssherw1@lsu.ed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A6096895C62046AB96A8AC8F08A49F"/>
        <w:category>
          <w:name w:val="General"/>
          <w:gallery w:val="placeholder"/>
        </w:category>
        <w:types>
          <w:type w:val="bbPlcHdr"/>
        </w:types>
        <w:behaviors>
          <w:behavior w:val="content"/>
        </w:behaviors>
        <w:guid w:val="{D0AC5DD3-7F45-B54F-9B22-F6E904ACEE4F}"/>
      </w:docPartPr>
      <w:docPartBody>
        <w:p w:rsidR="0077616F" w:rsidRDefault="0077616F">
          <w:pPr>
            <w:pStyle w:val="77A6096895C62046AB96A8AC8F08A49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6AF7312C1029343A7D226C9B9638166"/>
        <w:category>
          <w:name w:val="General"/>
          <w:gallery w:val="placeholder"/>
        </w:category>
        <w:types>
          <w:type w:val="bbPlcHdr"/>
        </w:types>
        <w:behaviors>
          <w:behavior w:val="content"/>
        </w:behaviors>
        <w:guid w:val="{CCC58A46-6974-F245-9EF1-D2B8F3FEF137}"/>
      </w:docPartPr>
      <w:docPartBody>
        <w:p w:rsidR="0077616F" w:rsidRDefault="0077616F" w:rsidP="0077616F">
          <w:pPr>
            <w:pStyle w:val="E6AF7312C1029343A7D226C9B9638166"/>
          </w:pPr>
          <w:r>
            <w:t>Aliquam dapibus.</w:t>
          </w:r>
        </w:p>
      </w:docPartBody>
    </w:docPart>
    <w:docPart>
      <w:docPartPr>
        <w:name w:val="40BC969E65B21544A9409439CDE68C81"/>
        <w:category>
          <w:name w:val="General"/>
          <w:gallery w:val="placeholder"/>
        </w:category>
        <w:types>
          <w:type w:val="bbPlcHdr"/>
        </w:types>
        <w:behaviors>
          <w:behavior w:val="content"/>
        </w:behaviors>
        <w:guid w:val="{F3E7BB59-E0A3-9844-BAC4-1A3E1C707F7E}"/>
      </w:docPartPr>
      <w:docPartBody>
        <w:p w:rsidR="0077616F" w:rsidRDefault="0077616F" w:rsidP="0077616F">
          <w:pPr>
            <w:pStyle w:val="40BC969E65B21544A9409439CDE68C8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8F17DD69DF22B44A8BDAADF8E911BA3"/>
        <w:category>
          <w:name w:val="General"/>
          <w:gallery w:val="placeholder"/>
        </w:category>
        <w:types>
          <w:type w:val="bbPlcHdr"/>
        </w:types>
        <w:behaviors>
          <w:behavior w:val="content"/>
        </w:behaviors>
        <w:guid w:val="{E30DE03D-EC74-9644-B0D4-DC2C55DB5BA9}"/>
      </w:docPartPr>
      <w:docPartBody>
        <w:p w:rsidR="0077616F" w:rsidRDefault="0077616F" w:rsidP="0077616F">
          <w:pPr>
            <w:pStyle w:val="18F17DD69DF22B44A8BDAADF8E911BA3"/>
          </w:pPr>
          <w:r>
            <w:t>Aliquam dapibus.</w:t>
          </w:r>
        </w:p>
      </w:docPartBody>
    </w:docPart>
    <w:docPart>
      <w:docPartPr>
        <w:name w:val="8508F3A173F49645B7FC36A48577A11F"/>
        <w:category>
          <w:name w:val="General"/>
          <w:gallery w:val="placeholder"/>
        </w:category>
        <w:types>
          <w:type w:val="bbPlcHdr"/>
        </w:types>
        <w:behaviors>
          <w:behavior w:val="content"/>
        </w:behaviors>
        <w:guid w:val="{325378A8-33AE-3448-AACB-9AD46212A52F}"/>
      </w:docPartPr>
      <w:docPartBody>
        <w:p w:rsidR="0077616F" w:rsidRDefault="0077616F" w:rsidP="0077616F">
          <w:pPr>
            <w:pStyle w:val="8508F3A173F49645B7FC36A48577A11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9848D56DA68F445A4B5B8D84F7A8FC2"/>
        <w:category>
          <w:name w:val="General"/>
          <w:gallery w:val="placeholder"/>
        </w:category>
        <w:types>
          <w:type w:val="bbPlcHdr"/>
        </w:types>
        <w:behaviors>
          <w:behavior w:val="content"/>
        </w:behaviors>
        <w:guid w:val="{9AEF49C2-D999-E045-AFD0-F0C712668934}"/>
      </w:docPartPr>
      <w:docPartBody>
        <w:p w:rsidR="0077616F" w:rsidRDefault="0077616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7616F" w:rsidRDefault="0077616F" w:rsidP="0077616F">
          <w:pPr>
            <w:pStyle w:val="C9848D56DA68F445A4B5B8D84F7A8FC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B9DF0D571C2D14086010912289E195A"/>
        <w:category>
          <w:name w:val="General"/>
          <w:gallery w:val="placeholder"/>
        </w:category>
        <w:types>
          <w:type w:val="bbPlcHdr"/>
        </w:types>
        <w:behaviors>
          <w:behavior w:val="content"/>
        </w:behaviors>
        <w:guid w:val="{2D03FBE4-2E62-774E-B7BF-3701385A8882}"/>
      </w:docPartPr>
      <w:docPartBody>
        <w:p w:rsidR="0077616F" w:rsidRDefault="0077616F" w:rsidP="0077616F">
          <w:pPr>
            <w:pStyle w:val="0B9DF0D571C2D14086010912289E195A"/>
          </w:pPr>
          <w:r>
            <w:t>Etiam cursus suscipit enim. Nulla facilisi. Integer eleifend diam eu diam. Donec dapibus enim sollicitudin nulla. Nam hendrerit. Nunc id nisi. Curabitur sed neque. Pellentesque placerat consequat pede.</w:t>
          </w:r>
        </w:p>
      </w:docPartBody>
    </w:docPart>
    <w:docPart>
      <w:docPartPr>
        <w:name w:val="3D6E1E0F2DB2D947B8C9243353B9E30A"/>
        <w:category>
          <w:name w:val="General"/>
          <w:gallery w:val="placeholder"/>
        </w:category>
        <w:types>
          <w:type w:val="bbPlcHdr"/>
        </w:types>
        <w:behaviors>
          <w:behavior w:val="content"/>
        </w:behaviors>
        <w:guid w:val="{CFEB483C-A8BF-2742-A5C5-B39E63A205C0}"/>
      </w:docPartPr>
      <w:docPartBody>
        <w:p w:rsidR="0077616F" w:rsidRDefault="0077616F" w:rsidP="0077616F">
          <w:pPr>
            <w:pStyle w:val="3D6E1E0F2DB2D947B8C9243353B9E30A"/>
          </w:pPr>
          <w:r>
            <w:t>Etiam cursus suscipit enim. Nulla facilisi. Integer eleifend diam eu diam. Donec dapibus enim sollicitudin nulla. Nam hendrerit. Nunc id nisi. Curabitur sed neque. Pellentesque placerat consequat pede.</w:t>
          </w:r>
        </w:p>
      </w:docPartBody>
    </w:docPart>
    <w:docPart>
      <w:docPartPr>
        <w:name w:val="86C5B1DDB2A73148B8A1F628FEF19A75"/>
        <w:category>
          <w:name w:val="General"/>
          <w:gallery w:val="placeholder"/>
        </w:category>
        <w:types>
          <w:type w:val="bbPlcHdr"/>
        </w:types>
        <w:behaviors>
          <w:behavior w:val="content"/>
        </w:behaviors>
        <w:guid w:val="{5AF6955B-8397-BD42-B185-0193B883F1C5}"/>
      </w:docPartPr>
      <w:docPartBody>
        <w:p w:rsidR="002F746E" w:rsidRDefault="002F746E" w:rsidP="002F746E">
          <w:pPr>
            <w:pStyle w:val="86C5B1DDB2A73148B8A1F628FEF19A75"/>
          </w:pPr>
          <w:r>
            <w:t>Lorem ipsum dolor</w:t>
          </w:r>
        </w:p>
      </w:docPartBody>
    </w:docPart>
    <w:docPart>
      <w:docPartPr>
        <w:name w:val="8D5A223F774868458539226A350E4042"/>
        <w:category>
          <w:name w:val="General"/>
          <w:gallery w:val="placeholder"/>
        </w:category>
        <w:types>
          <w:type w:val="bbPlcHdr"/>
        </w:types>
        <w:behaviors>
          <w:behavior w:val="content"/>
        </w:behaviors>
        <w:guid w:val="{D9F66D10-370B-E142-A327-370212132083}"/>
      </w:docPartPr>
      <w:docPartBody>
        <w:p w:rsidR="002F746E" w:rsidRDefault="002F746E" w:rsidP="002F746E">
          <w:pPr>
            <w:pStyle w:val="8D5A223F774868458539226A350E4042"/>
          </w:pPr>
          <w:r>
            <w:t>Etiam cursus suscipit enim. Nulla facilisi. Integer eleifend diam eu diam. Donec dapibus enim sollicitudin nulla. Nam hendrerit. Nunc id nisi. Curabitur sed neque. Pellentesque placerat consequat pede.</w:t>
          </w:r>
        </w:p>
      </w:docPartBody>
    </w:docPart>
    <w:docPart>
      <w:docPartPr>
        <w:name w:val="BE7907780189364FBF44C364EFAE9265"/>
        <w:category>
          <w:name w:val="General"/>
          <w:gallery w:val="placeholder"/>
        </w:category>
        <w:types>
          <w:type w:val="bbPlcHdr"/>
        </w:types>
        <w:behaviors>
          <w:behavior w:val="content"/>
        </w:behaviors>
        <w:guid w:val="{698AF393-CEFC-4345-AC7E-7008765BAEE3}"/>
      </w:docPartPr>
      <w:docPartBody>
        <w:p w:rsidR="002F746E" w:rsidRDefault="002F746E" w:rsidP="002F746E">
          <w:pPr>
            <w:pStyle w:val="BE7907780189364FBF44C364EFAE9265"/>
          </w:pPr>
          <w:r>
            <w:t>Lorem ipsum dolor</w:t>
          </w:r>
        </w:p>
      </w:docPartBody>
    </w:docPart>
    <w:docPart>
      <w:docPartPr>
        <w:name w:val="19ED597F4AF1A44FB6894BE55DE107DB"/>
        <w:category>
          <w:name w:val="General"/>
          <w:gallery w:val="placeholder"/>
        </w:category>
        <w:types>
          <w:type w:val="bbPlcHdr"/>
        </w:types>
        <w:behaviors>
          <w:behavior w:val="content"/>
        </w:behaviors>
        <w:guid w:val="{53C767B2-36E2-8B42-9229-05E57513B4F6}"/>
      </w:docPartPr>
      <w:docPartBody>
        <w:p w:rsidR="002F746E" w:rsidRDefault="002F746E" w:rsidP="002F746E">
          <w:pPr>
            <w:pStyle w:val="19ED597F4AF1A44FB6894BE55DE107DB"/>
          </w:pPr>
          <w:r>
            <w:t>Lorem ipsum dolor</w:t>
          </w:r>
        </w:p>
      </w:docPartBody>
    </w:docPart>
    <w:docPart>
      <w:docPartPr>
        <w:name w:val="A82829927A088944B658ADC63FC68389"/>
        <w:category>
          <w:name w:val="General"/>
          <w:gallery w:val="placeholder"/>
        </w:category>
        <w:types>
          <w:type w:val="bbPlcHdr"/>
        </w:types>
        <w:behaviors>
          <w:behavior w:val="content"/>
        </w:behaviors>
        <w:guid w:val="{330F778A-B484-3147-9E37-1E51FD9F244B}"/>
      </w:docPartPr>
      <w:docPartBody>
        <w:p w:rsidR="002F746E" w:rsidRDefault="002F746E" w:rsidP="002F746E">
          <w:pPr>
            <w:pStyle w:val="A82829927A088944B658ADC63FC68389"/>
          </w:pPr>
          <w:r>
            <w:t>Etiam cursus suscipit enim. Nulla facilisi. Integer eleifend diam eu diam. Donec dapibus enim sollicitudin nulla. Nam hendrerit. Nunc id nisi. Curabitur sed neque. Pellentesque placerat consequat pede.</w:t>
          </w:r>
        </w:p>
      </w:docPartBody>
    </w:docPart>
    <w:docPart>
      <w:docPartPr>
        <w:name w:val="F39B2F729860F648A6F8ED09410874B8"/>
        <w:category>
          <w:name w:val="General"/>
          <w:gallery w:val="placeholder"/>
        </w:category>
        <w:types>
          <w:type w:val="bbPlcHdr"/>
        </w:types>
        <w:behaviors>
          <w:behavior w:val="content"/>
        </w:behaviors>
        <w:guid w:val="{73AB26D8-F0D5-3C42-A3ED-7DD0CB271AAA}"/>
      </w:docPartPr>
      <w:docPartBody>
        <w:p w:rsidR="002F746E" w:rsidRDefault="002F746E" w:rsidP="002F746E">
          <w:pPr>
            <w:pStyle w:val="F39B2F729860F648A6F8ED09410874B8"/>
          </w:pPr>
          <w:r>
            <w:t>Lorem ipsum dolor</w:t>
          </w:r>
        </w:p>
      </w:docPartBody>
    </w:docPart>
    <w:docPart>
      <w:docPartPr>
        <w:name w:val="E32DD18CCD8DF745A17B56329701AF06"/>
        <w:category>
          <w:name w:val="General"/>
          <w:gallery w:val="placeholder"/>
        </w:category>
        <w:types>
          <w:type w:val="bbPlcHdr"/>
        </w:types>
        <w:behaviors>
          <w:behavior w:val="content"/>
        </w:behaviors>
        <w:guid w:val="{748254AF-A93E-EA48-BC11-BC8B5BA6D9C2}"/>
      </w:docPartPr>
      <w:docPartBody>
        <w:p w:rsidR="002F746E" w:rsidRDefault="002F746E" w:rsidP="002F746E">
          <w:pPr>
            <w:pStyle w:val="E32DD18CCD8DF745A17B56329701AF06"/>
          </w:pPr>
          <w:r>
            <w:t>Etiam cursus suscipit enim. Nulla facilisi. Integer eleifend diam eu diam. Donec dapibus enim sollicitudin nulla. Nam hendrerit. Nunc id nisi. Curabitur sed neque. Pellentesque placerat consequat pede.</w:t>
          </w:r>
        </w:p>
      </w:docPartBody>
    </w:docPart>
    <w:docPart>
      <w:docPartPr>
        <w:name w:val="EF74EA4FDF91014985BDB41692441318"/>
        <w:category>
          <w:name w:val="General"/>
          <w:gallery w:val="placeholder"/>
        </w:category>
        <w:types>
          <w:type w:val="bbPlcHdr"/>
        </w:types>
        <w:behaviors>
          <w:behavior w:val="content"/>
        </w:behaviors>
        <w:guid w:val="{D7713ED6-A389-B146-8A64-6E5EB0E84AB6}"/>
      </w:docPartPr>
      <w:docPartBody>
        <w:p w:rsidR="002F746E" w:rsidRDefault="002F746E" w:rsidP="002F746E">
          <w:pPr>
            <w:pStyle w:val="EF74EA4FDF91014985BDB41692441318"/>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6F"/>
    <w:rsid w:val="002F746E"/>
    <w:rsid w:val="0077616F"/>
    <w:rsid w:val="008E422A"/>
    <w:rsid w:val="00AD0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6096895C62046AB96A8AC8F08A49F">
    <w:name w:val="77A6096895C62046AB96A8AC8F08A49F"/>
  </w:style>
  <w:style w:type="paragraph" w:customStyle="1" w:styleId="09E1CE1EDD6B3C49A5953AD0FD8F1391">
    <w:name w:val="09E1CE1EDD6B3C49A5953AD0FD8F1391"/>
  </w:style>
  <w:style w:type="paragraph" w:customStyle="1" w:styleId="994A4503FB17D44FA1D22919D77FF286">
    <w:name w:val="994A4503FB17D44FA1D22919D77FF286"/>
  </w:style>
  <w:style w:type="paragraph" w:customStyle="1" w:styleId="A147E72CA3ABF54EA0EF17E0445ABA6B">
    <w:name w:val="A147E72CA3ABF54EA0EF17E0445ABA6B"/>
  </w:style>
  <w:style w:type="paragraph" w:customStyle="1" w:styleId="9DAA7C49FFC864419C766CEF43AB0C39">
    <w:name w:val="9DAA7C49FFC864419C766CEF43AB0C39"/>
  </w:style>
  <w:style w:type="paragraph" w:customStyle="1" w:styleId="8D58183312A1C5448313BF4EA3AE6780">
    <w:name w:val="8D58183312A1C5448313BF4EA3AE6780"/>
  </w:style>
  <w:style w:type="paragraph" w:customStyle="1" w:styleId="0384746FF2BD0944A8171E221FA03F69">
    <w:name w:val="0384746FF2BD0944A8171E221FA03F69"/>
  </w:style>
  <w:style w:type="paragraph" w:customStyle="1" w:styleId="775DD7A410E57D4F9D44ED928758B28E">
    <w:name w:val="775DD7A410E57D4F9D44ED928758B28E"/>
  </w:style>
  <w:style w:type="paragraph" w:customStyle="1" w:styleId="0CEA277968ED924885AB4C4DE3777C1C">
    <w:name w:val="0CEA277968ED924885AB4C4DE3777C1C"/>
  </w:style>
  <w:style w:type="paragraph" w:customStyle="1" w:styleId="A3B4E55F3EB31843BA0A33DF9ED1F104">
    <w:name w:val="A3B4E55F3EB31843BA0A33DF9ED1F104"/>
  </w:style>
  <w:style w:type="paragraph" w:customStyle="1" w:styleId="F548C307A42BF848BC2DB2EEB3255756">
    <w:name w:val="F548C307A42BF848BC2DB2EEB3255756"/>
  </w:style>
  <w:style w:type="paragraph" w:styleId="BodyText">
    <w:name w:val="Body Text"/>
    <w:basedOn w:val="Normal"/>
    <w:link w:val="BodyTextChar"/>
    <w:rsid w:val="0077616F"/>
    <w:pPr>
      <w:spacing w:after="200"/>
    </w:pPr>
    <w:rPr>
      <w:rFonts w:eastAsiaTheme="minorHAnsi"/>
      <w:sz w:val="20"/>
      <w:szCs w:val="22"/>
      <w:lang w:eastAsia="en-US"/>
    </w:rPr>
  </w:style>
  <w:style w:type="character" w:customStyle="1" w:styleId="BodyTextChar">
    <w:name w:val="Body Text Char"/>
    <w:basedOn w:val="DefaultParagraphFont"/>
    <w:link w:val="BodyText"/>
    <w:rsid w:val="0077616F"/>
    <w:rPr>
      <w:rFonts w:eastAsiaTheme="minorHAnsi"/>
      <w:sz w:val="20"/>
      <w:szCs w:val="22"/>
      <w:lang w:eastAsia="en-US"/>
    </w:rPr>
  </w:style>
  <w:style w:type="paragraph" w:customStyle="1" w:styleId="A228D4E24EEA964C80EFFF85A2ECDFC9">
    <w:name w:val="A228D4E24EEA964C80EFFF85A2ECDFC9"/>
  </w:style>
  <w:style w:type="paragraph" w:customStyle="1" w:styleId="9EC083F44687C946A179B69EAA0DC7CB">
    <w:name w:val="9EC083F44687C946A179B69EAA0DC7CB"/>
    <w:rsid w:val="0077616F"/>
  </w:style>
  <w:style w:type="paragraph" w:customStyle="1" w:styleId="91C44F5845B45A4CBC78FC5D72DB9540">
    <w:name w:val="91C44F5845B45A4CBC78FC5D72DB9540"/>
    <w:rsid w:val="0077616F"/>
  </w:style>
  <w:style w:type="paragraph" w:customStyle="1" w:styleId="4E4FE083DB3D164BB31826E256800294">
    <w:name w:val="4E4FE083DB3D164BB31826E256800294"/>
    <w:rsid w:val="0077616F"/>
  </w:style>
  <w:style w:type="paragraph" w:customStyle="1" w:styleId="444C079243964A48B602EE58EBC1CA36">
    <w:name w:val="444C079243964A48B602EE58EBC1CA36"/>
    <w:rsid w:val="0077616F"/>
  </w:style>
  <w:style w:type="paragraph" w:customStyle="1" w:styleId="A3C9BDBAB3307142B41D669756DB63E5">
    <w:name w:val="A3C9BDBAB3307142B41D669756DB63E5"/>
    <w:rsid w:val="0077616F"/>
  </w:style>
  <w:style w:type="paragraph" w:customStyle="1" w:styleId="E6117DDB0A21B3488BA4144DB336CB49">
    <w:name w:val="E6117DDB0A21B3488BA4144DB336CB49"/>
    <w:rsid w:val="0077616F"/>
  </w:style>
  <w:style w:type="paragraph" w:customStyle="1" w:styleId="E6AF7312C1029343A7D226C9B9638166">
    <w:name w:val="E6AF7312C1029343A7D226C9B9638166"/>
    <w:rsid w:val="0077616F"/>
  </w:style>
  <w:style w:type="paragraph" w:customStyle="1" w:styleId="40BC969E65B21544A9409439CDE68C81">
    <w:name w:val="40BC969E65B21544A9409439CDE68C81"/>
    <w:rsid w:val="0077616F"/>
  </w:style>
  <w:style w:type="paragraph" w:customStyle="1" w:styleId="18F17DD69DF22B44A8BDAADF8E911BA3">
    <w:name w:val="18F17DD69DF22B44A8BDAADF8E911BA3"/>
    <w:rsid w:val="0077616F"/>
  </w:style>
  <w:style w:type="paragraph" w:customStyle="1" w:styleId="8508F3A173F49645B7FC36A48577A11F">
    <w:name w:val="8508F3A173F49645B7FC36A48577A11F"/>
    <w:rsid w:val="0077616F"/>
  </w:style>
  <w:style w:type="paragraph" w:customStyle="1" w:styleId="C9848D56DA68F445A4B5B8D84F7A8FC2">
    <w:name w:val="C9848D56DA68F445A4B5B8D84F7A8FC2"/>
    <w:rsid w:val="0077616F"/>
  </w:style>
  <w:style w:type="paragraph" w:customStyle="1" w:styleId="2DA2BA99F51E8E46A11800C288BBB5AF">
    <w:name w:val="2DA2BA99F51E8E46A11800C288BBB5AF"/>
    <w:rsid w:val="0077616F"/>
  </w:style>
  <w:style w:type="paragraph" w:customStyle="1" w:styleId="292309C933E48742A04CFFF0D62DF186">
    <w:name w:val="292309C933E48742A04CFFF0D62DF186"/>
    <w:rsid w:val="0077616F"/>
  </w:style>
  <w:style w:type="paragraph" w:customStyle="1" w:styleId="BFC338C08FEDFA4B9FDAF293C3818B52">
    <w:name w:val="BFC338C08FEDFA4B9FDAF293C3818B52"/>
    <w:rsid w:val="0077616F"/>
  </w:style>
  <w:style w:type="paragraph" w:customStyle="1" w:styleId="6BFEBF0894E27C49876B719C1F902260">
    <w:name w:val="6BFEBF0894E27C49876B719C1F902260"/>
    <w:rsid w:val="0077616F"/>
  </w:style>
  <w:style w:type="paragraph" w:customStyle="1" w:styleId="814C6A63635BA240A5A161CD3EDBF2D4">
    <w:name w:val="814C6A63635BA240A5A161CD3EDBF2D4"/>
    <w:rsid w:val="0077616F"/>
  </w:style>
  <w:style w:type="paragraph" w:customStyle="1" w:styleId="0B9DF0D571C2D14086010912289E195A">
    <w:name w:val="0B9DF0D571C2D14086010912289E195A"/>
    <w:rsid w:val="0077616F"/>
  </w:style>
  <w:style w:type="paragraph" w:customStyle="1" w:styleId="440BD6DAEF64CE4192930001A6638130">
    <w:name w:val="440BD6DAEF64CE4192930001A6638130"/>
    <w:rsid w:val="0077616F"/>
  </w:style>
  <w:style w:type="paragraph" w:customStyle="1" w:styleId="7A0D5A865D32454F998211914C90DBF7">
    <w:name w:val="7A0D5A865D32454F998211914C90DBF7"/>
    <w:rsid w:val="0077616F"/>
  </w:style>
  <w:style w:type="paragraph" w:customStyle="1" w:styleId="D0277B9E0C9BAD41A1B4EACE051A0F78">
    <w:name w:val="D0277B9E0C9BAD41A1B4EACE051A0F78"/>
    <w:rsid w:val="0077616F"/>
  </w:style>
  <w:style w:type="paragraph" w:customStyle="1" w:styleId="3D6E1E0F2DB2D947B8C9243353B9E30A">
    <w:name w:val="3D6E1E0F2DB2D947B8C9243353B9E30A"/>
    <w:rsid w:val="0077616F"/>
  </w:style>
  <w:style w:type="paragraph" w:customStyle="1" w:styleId="6B21676C39A84D4E9615DE3CC549D119">
    <w:name w:val="6B21676C39A84D4E9615DE3CC549D119"/>
    <w:rsid w:val="00AD0505"/>
  </w:style>
  <w:style w:type="paragraph" w:customStyle="1" w:styleId="188E19F75FE5A040B83B1101AC020110">
    <w:name w:val="188E19F75FE5A040B83B1101AC020110"/>
    <w:rsid w:val="00AD0505"/>
  </w:style>
  <w:style w:type="paragraph" w:customStyle="1" w:styleId="86C5B1DDB2A73148B8A1F628FEF19A75">
    <w:name w:val="86C5B1DDB2A73148B8A1F628FEF19A75"/>
    <w:rsid w:val="002F746E"/>
  </w:style>
  <w:style w:type="paragraph" w:customStyle="1" w:styleId="8D5A223F774868458539226A350E4042">
    <w:name w:val="8D5A223F774868458539226A350E4042"/>
    <w:rsid w:val="002F746E"/>
  </w:style>
  <w:style w:type="paragraph" w:customStyle="1" w:styleId="BE7907780189364FBF44C364EFAE9265">
    <w:name w:val="BE7907780189364FBF44C364EFAE9265"/>
    <w:rsid w:val="002F746E"/>
  </w:style>
  <w:style w:type="paragraph" w:customStyle="1" w:styleId="19ED597F4AF1A44FB6894BE55DE107DB">
    <w:name w:val="19ED597F4AF1A44FB6894BE55DE107DB"/>
    <w:rsid w:val="002F746E"/>
  </w:style>
  <w:style w:type="paragraph" w:customStyle="1" w:styleId="A82829927A088944B658ADC63FC68389">
    <w:name w:val="A82829927A088944B658ADC63FC68389"/>
    <w:rsid w:val="002F746E"/>
  </w:style>
  <w:style w:type="paragraph" w:customStyle="1" w:styleId="F39B2F729860F648A6F8ED09410874B8">
    <w:name w:val="F39B2F729860F648A6F8ED09410874B8"/>
    <w:rsid w:val="002F746E"/>
  </w:style>
  <w:style w:type="paragraph" w:customStyle="1" w:styleId="E32DD18CCD8DF745A17B56329701AF06">
    <w:name w:val="E32DD18CCD8DF745A17B56329701AF06"/>
    <w:rsid w:val="002F746E"/>
  </w:style>
  <w:style w:type="paragraph" w:customStyle="1" w:styleId="6E15835BEC33A04096CA8A34C95DF7AD">
    <w:name w:val="6E15835BEC33A04096CA8A34C95DF7AD"/>
    <w:rsid w:val="002F746E"/>
  </w:style>
  <w:style w:type="paragraph" w:customStyle="1" w:styleId="EF74EA4FDF91014985BDB41692441318">
    <w:name w:val="EF74EA4FDF91014985BDB41692441318"/>
    <w:rsid w:val="002F746E"/>
  </w:style>
  <w:style w:type="paragraph" w:customStyle="1" w:styleId="353B6D1B45C9B44CB2A75AC919E0A4BF">
    <w:name w:val="353B6D1B45C9B44CB2A75AC919E0A4BF"/>
    <w:rsid w:val="002F74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6096895C62046AB96A8AC8F08A49F">
    <w:name w:val="77A6096895C62046AB96A8AC8F08A49F"/>
  </w:style>
  <w:style w:type="paragraph" w:customStyle="1" w:styleId="09E1CE1EDD6B3C49A5953AD0FD8F1391">
    <w:name w:val="09E1CE1EDD6B3C49A5953AD0FD8F1391"/>
  </w:style>
  <w:style w:type="paragraph" w:customStyle="1" w:styleId="994A4503FB17D44FA1D22919D77FF286">
    <w:name w:val="994A4503FB17D44FA1D22919D77FF286"/>
  </w:style>
  <w:style w:type="paragraph" w:customStyle="1" w:styleId="A147E72CA3ABF54EA0EF17E0445ABA6B">
    <w:name w:val="A147E72CA3ABF54EA0EF17E0445ABA6B"/>
  </w:style>
  <w:style w:type="paragraph" w:customStyle="1" w:styleId="9DAA7C49FFC864419C766CEF43AB0C39">
    <w:name w:val="9DAA7C49FFC864419C766CEF43AB0C39"/>
  </w:style>
  <w:style w:type="paragraph" w:customStyle="1" w:styleId="8D58183312A1C5448313BF4EA3AE6780">
    <w:name w:val="8D58183312A1C5448313BF4EA3AE6780"/>
  </w:style>
  <w:style w:type="paragraph" w:customStyle="1" w:styleId="0384746FF2BD0944A8171E221FA03F69">
    <w:name w:val="0384746FF2BD0944A8171E221FA03F69"/>
  </w:style>
  <w:style w:type="paragraph" w:customStyle="1" w:styleId="775DD7A410E57D4F9D44ED928758B28E">
    <w:name w:val="775DD7A410E57D4F9D44ED928758B28E"/>
  </w:style>
  <w:style w:type="paragraph" w:customStyle="1" w:styleId="0CEA277968ED924885AB4C4DE3777C1C">
    <w:name w:val="0CEA277968ED924885AB4C4DE3777C1C"/>
  </w:style>
  <w:style w:type="paragraph" w:customStyle="1" w:styleId="A3B4E55F3EB31843BA0A33DF9ED1F104">
    <w:name w:val="A3B4E55F3EB31843BA0A33DF9ED1F104"/>
  </w:style>
  <w:style w:type="paragraph" w:customStyle="1" w:styleId="F548C307A42BF848BC2DB2EEB3255756">
    <w:name w:val="F548C307A42BF848BC2DB2EEB3255756"/>
  </w:style>
  <w:style w:type="paragraph" w:styleId="BodyText">
    <w:name w:val="Body Text"/>
    <w:basedOn w:val="Normal"/>
    <w:link w:val="BodyTextChar"/>
    <w:rsid w:val="0077616F"/>
    <w:pPr>
      <w:spacing w:after="200"/>
    </w:pPr>
    <w:rPr>
      <w:rFonts w:eastAsiaTheme="minorHAnsi"/>
      <w:sz w:val="20"/>
      <w:szCs w:val="22"/>
      <w:lang w:eastAsia="en-US"/>
    </w:rPr>
  </w:style>
  <w:style w:type="character" w:customStyle="1" w:styleId="BodyTextChar">
    <w:name w:val="Body Text Char"/>
    <w:basedOn w:val="DefaultParagraphFont"/>
    <w:link w:val="BodyText"/>
    <w:rsid w:val="0077616F"/>
    <w:rPr>
      <w:rFonts w:eastAsiaTheme="minorHAnsi"/>
      <w:sz w:val="20"/>
      <w:szCs w:val="22"/>
      <w:lang w:eastAsia="en-US"/>
    </w:rPr>
  </w:style>
  <w:style w:type="paragraph" w:customStyle="1" w:styleId="A228D4E24EEA964C80EFFF85A2ECDFC9">
    <w:name w:val="A228D4E24EEA964C80EFFF85A2ECDFC9"/>
  </w:style>
  <w:style w:type="paragraph" w:customStyle="1" w:styleId="9EC083F44687C946A179B69EAA0DC7CB">
    <w:name w:val="9EC083F44687C946A179B69EAA0DC7CB"/>
    <w:rsid w:val="0077616F"/>
  </w:style>
  <w:style w:type="paragraph" w:customStyle="1" w:styleId="91C44F5845B45A4CBC78FC5D72DB9540">
    <w:name w:val="91C44F5845B45A4CBC78FC5D72DB9540"/>
    <w:rsid w:val="0077616F"/>
  </w:style>
  <w:style w:type="paragraph" w:customStyle="1" w:styleId="4E4FE083DB3D164BB31826E256800294">
    <w:name w:val="4E4FE083DB3D164BB31826E256800294"/>
    <w:rsid w:val="0077616F"/>
  </w:style>
  <w:style w:type="paragraph" w:customStyle="1" w:styleId="444C079243964A48B602EE58EBC1CA36">
    <w:name w:val="444C079243964A48B602EE58EBC1CA36"/>
    <w:rsid w:val="0077616F"/>
  </w:style>
  <w:style w:type="paragraph" w:customStyle="1" w:styleId="A3C9BDBAB3307142B41D669756DB63E5">
    <w:name w:val="A3C9BDBAB3307142B41D669756DB63E5"/>
    <w:rsid w:val="0077616F"/>
  </w:style>
  <w:style w:type="paragraph" w:customStyle="1" w:styleId="E6117DDB0A21B3488BA4144DB336CB49">
    <w:name w:val="E6117DDB0A21B3488BA4144DB336CB49"/>
    <w:rsid w:val="0077616F"/>
  </w:style>
  <w:style w:type="paragraph" w:customStyle="1" w:styleId="E6AF7312C1029343A7D226C9B9638166">
    <w:name w:val="E6AF7312C1029343A7D226C9B9638166"/>
    <w:rsid w:val="0077616F"/>
  </w:style>
  <w:style w:type="paragraph" w:customStyle="1" w:styleId="40BC969E65B21544A9409439CDE68C81">
    <w:name w:val="40BC969E65B21544A9409439CDE68C81"/>
    <w:rsid w:val="0077616F"/>
  </w:style>
  <w:style w:type="paragraph" w:customStyle="1" w:styleId="18F17DD69DF22B44A8BDAADF8E911BA3">
    <w:name w:val="18F17DD69DF22B44A8BDAADF8E911BA3"/>
    <w:rsid w:val="0077616F"/>
  </w:style>
  <w:style w:type="paragraph" w:customStyle="1" w:styleId="8508F3A173F49645B7FC36A48577A11F">
    <w:name w:val="8508F3A173F49645B7FC36A48577A11F"/>
    <w:rsid w:val="0077616F"/>
  </w:style>
  <w:style w:type="paragraph" w:customStyle="1" w:styleId="C9848D56DA68F445A4B5B8D84F7A8FC2">
    <w:name w:val="C9848D56DA68F445A4B5B8D84F7A8FC2"/>
    <w:rsid w:val="0077616F"/>
  </w:style>
  <w:style w:type="paragraph" w:customStyle="1" w:styleId="2DA2BA99F51E8E46A11800C288BBB5AF">
    <w:name w:val="2DA2BA99F51E8E46A11800C288BBB5AF"/>
    <w:rsid w:val="0077616F"/>
  </w:style>
  <w:style w:type="paragraph" w:customStyle="1" w:styleId="292309C933E48742A04CFFF0D62DF186">
    <w:name w:val="292309C933E48742A04CFFF0D62DF186"/>
    <w:rsid w:val="0077616F"/>
  </w:style>
  <w:style w:type="paragraph" w:customStyle="1" w:styleId="BFC338C08FEDFA4B9FDAF293C3818B52">
    <w:name w:val="BFC338C08FEDFA4B9FDAF293C3818B52"/>
    <w:rsid w:val="0077616F"/>
  </w:style>
  <w:style w:type="paragraph" w:customStyle="1" w:styleId="6BFEBF0894E27C49876B719C1F902260">
    <w:name w:val="6BFEBF0894E27C49876B719C1F902260"/>
    <w:rsid w:val="0077616F"/>
  </w:style>
  <w:style w:type="paragraph" w:customStyle="1" w:styleId="814C6A63635BA240A5A161CD3EDBF2D4">
    <w:name w:val="814C6A63635BA240A5A161CD3EDBF2D4"/>
    <w:rsid w:val="0077616F"/>
  </w:style>
  <w:style w:type="paragraph" w:customStyle="1" w:styleId="0B9DF0D571C2D14086010912289E195A">
    <w:name w:val="0B9DF0D571C2D14086010912289E195A"/>
    <w:rsid w:val="0077616F"/>
  </w:style>
  <w:style w:type="paragraph" w:customStyle="1" w:styleId="440BD6DAEF64CE4192930001A6638130">
    <w:name w:val="440BD6DAEF64CE4192930001A6638130"/>
    <w:rsid w:val="0077616F"/>
  </w:style>
  <w:style w:type="paragraph" w:customStyle="1" w:styleId="7A0D5A865D32454F998211914C90DBF7">
    <w:name w:val="7A0D5A865D32454F998211914C90DBF7"/>
    <w:rsid w:val="0077616F"/>
  </w:style>
  <w:style w:type="paragraph" w:customStyle="1" w:styleId="D0277B9E0C9BAD41A1B4EACE051A0F78">
    <w:name w:val="D0277B9E0C9BAD41A1B4EACE051A0F78"/>
    <w:rsid w:val="0077616F"/>
  </w:style>
  <w:style w:type="paragraph" w:customStyle="1" w:styleId="3D6E1E0F2DB2D947B8C9243353B9E30A">
    <w:name w:val="3D6E1E0F2DB2D947B8C9243353B9E30A"/>
    <w:rsid w:val="0077616F"/>
  </w:style>
  <w:style w:type="paragraph" w:customStyle="1" w:styleId="6B21676C39A84D4E9615DE3CC549D119">
    <w:name w:val="6B21676C39A84D4E9615DE3CC549D119"/>
    <w:rsid w:val="00AD0505"/>
  </w:style>
  <w:style w:type="paragraph" w:customStyle="1" w:styleId="188E19F75FE5A040B83B1101AC020110">
    <w:name w:val="188E19F75FE5A040B83B1101AC020110"/>
    <w:rsid w:val="00AD0505"/>
  </w:style>
  <w:style w:type="paragraph" w:customStyle="1" w:styleId="86C5B1DDB2A73148B8A1F628FEF19A75">
    <w:name w:val="86C5B1DDB2A73148B8A1F628FEF19A75"/>
    <w:rsid w:val="002F746E"/>
  </w:style>
  <w:style w:type="paragraph" w:customStyle="1" w:styleId="8D5A223F774868458539226A350E4042">
    <w:name w:val="8D5A223F774868458539226A350E4042"/>
    <w:rsid w:val="002F746E"/>
  </w:style>
  <w:style w:type="paragraph" w:customStyle="1" w:styleId="BE7907780189364FBF44C364EFAE9265">
    <w:name w:val="BE7907780189364FBF44C364EFAE9265"/>
    <w:rsid w:val="002F746E"/>
  </w:style>
  <w:style w:type="paragraph" w:customStyle="1" w:styleId="19ED597F4AF1A44FB6894BE55DE107DB">
    <w:name w:val="19ED597F4AF1A44FB6894BE55DE107DB"/>
    <w:rsid w:val="002F746E"/>
  </w:style>
  <w:style w:type="paragraph" w:customStyle="1" w:styleId="A82829927A088944B658ADC63FC68389">
    <w:name w:val="A82829927A088944B658ADC63FC68389"/>
    <w:rsid w:val="002F746E"/>
  </w:style>
  <w:style w:type="paragraph" w:customStyle="1" w:styleId="F39B2F729860F648A6F8ED09410874B8">
    <w:name w:val="F39B2F729860F648A6F8ED09410874B8"/>
    <w:rsid w:val="002F746E"/>
  </w:style>
  <w:style w:type="paragraph" w:customStyle="1" w:styleId="E32DD18CCD8DF745A17B56329701AF06">
    <w:name w:val="E32DD18CCD8DF745A17B56329701AF06"/>
    <w:rsid w:val="002F746E"/>
  </w:style>
  <w:style w:type="paragraph" w:customStyle="1" w:styleId="6E15835BEC33A04096CA8A34C95DF7AD">
    <w:name w:val="6E15835BEC33A04096CA8A34C95DF7AD"/>
    <w:rsid w:val="002F746E"/>
  </w:style>
  <w:style w:type="paragraph" w:customStyle="1" w:styleId="EF74EA4FDF91014985BDB41692441318">
    <w:name w:val="EF74EA4FDF91014985BDB41692441318"/>
    <w:rsid w:val="002F746E"/>
  </w:style>
  <w:style w:type="paragraph" w:customStyle="1" w:styleId="353B6D1B45C9B44CB2A75AC919E0A4BF">
    <w:name w:val="353B6D1B45C9B44CB2A75AC919E0A4BF"/>
    <w:rsid w:val="002F7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0</TotalTime>
  <Pages>3</Pages>
  <Words>484</Words>
  <Characters>2761</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3239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Sherwood</dc:creator>
  <cp:keywords/>
  <dc:description/>
  <cp:lastModifiedBy>Samantha Sherwood</cp:lastModifiedBy>
  <cp:revision>2</cp:revision>
  <cp:lastPrinted>2014-03-19T20:57:00Z</cp:lastPrinted>
  <dcterms:created xsi:type="dcterms:W3CDTF">2014-11-24T17:34:00Z</dcterms:created>
  <dcterms:modified xsi:type="dcterms:W3CDTF">2014-11-24T17:34:00Z</dcterms:modified>
  <cp:category/>
</cp:coreProperties>
</file>